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5624" w14:textId="77777777" w:rsidR="00625718" w:rsidRPr="002A6620" w:rsidRDefault="00F53881" w:rsidP="0012072C">
      <w:pPr>
        <w:pStyle w:val="01HeadingNumberedLevel1"/>
        <w:spacing w:before="0" w:after="0"/>
        <w:rPr>
          <w:sz w:val="28"/>
        </w:rPr>
      </w:pPr>
      <w:bookmarkStart w:id="0" w:name="_Toc333432753"/>
      <w:bookmarkStart w:id="1" w:name="_Toc40958834"/>
      <w:r w:rsidRPr="002A6620">
        <w:rPr>
          <w:sz w:val="28"/>
        </w:rPr>
        <w:t xml:space="preserve">Related </w:t>
      </w:r>
      <w:bookmarkEnd w:id="0"/>
      <w:bookmarkEnd w:id="1"/>
      <w:r w:rsidR="00942A45" w:rsidRPr="002A6620">
        <w:rPr>
          <w:sz w:val="28"/>
        </w:rPr>
        <w:t>Document</w:t>
      </w:r>
    </w:p>
    <w:p w14:paraId="627360D3" w14:textId="4948ED40" w:rsidR="00F23843" w:rsidRDefault="00677AF0" w:rsidP="00954866">
      <w:pPr>
        <w:pStyle w:val="00Bodycopy"/>
      </w:pPr>
      <w:r>
        <w:t xml:space="preserve">Metrol </w:t>
      </w:r>
      <w:r w:rsidR="00956E8D">
        <w:t xml:space="preserve">and </w:t>
      </w:r>
      <w:r w:rsidR="00D92965">
        <w:t xml:space="preserve">DRS </w:t>
      </w:r>
      <w:r w:rsidR="004E5239">
        <w:t>Pass</w:t>
      </w:r>
      <w:r w:rsidR="00D92965">
        <w:t xml:space="preserve"> </w:t>
      </w:r>
      <w:r>
        <w:t xml:space="preserve">Access Procedure </w:t>
      </w:r>
      <w:r w:rsidR="00700C08">
        <w:t>(A6</w:t>
      </w:r>
      <w:r w:rsidR="001B4153">
        <w:t>339</w:t>
      </w:r>
      <w:r w:rsidR="00700C08">
        <w:t>/L</w:t>
      </w:r>
      <w:r w:rsidR="001B4153">
        <w:t>0</w:t>
      </w:r>
      <w:r w:rsidR="00700C08">
        <w:t>-</w:t>
      </w:r>
      <w:r w:rsidR="001B4153">
        <w:t>OPS</w:t>
      </w:r>
      <w:r w:rsidR="00700C08">
        <w:t>-PRO-0</w:t>
      </w:r>
      <w:r w:rsidR="001B4153">
        <w:t>22</w:t>
      </w:r>
      <w:r w:rsidR="00700C08">
        <w:t>)</w:t>
      </w:r>
      <w:r w:rsidR="004253FE">
        <w:t>.</w:t>
      </w:r>
      <w:r w:rsidR="00F23843">
        <w:t xml:space="preserve"> </w:t>
      </w:r>
    </w:p>
    <w:p w14:paraId="4F3034DE" w14:textId="432BAA74" w:rsidR="00984E7F" w:rsidRDefault="00F23843" w:rsidP="00984E7F">
      <w:pPr>
        <w:spacing w:after="0" w:line="240" w:lineRule="auto"/>
        <w:rPr>
          <w:rFonts w:ascii="Wingdings" w:hAnsi="Wingdings" w:cs="Wingdings" w:hint="eastAsia"/>
          <w:lang w:eastAsia="zh-TW"/>
        </w:rPr>
      </w:pPr>
      <w:r w:rsidRPr="00954866">
        <w:rPr>
          <w:rFonts w:cstheme="minorHAnsi"/>
          <w:b/>
          <w:u w:val="single"/>
        </w:rPr>
        <w:t xml:space="preserve">Please </w:t>
      </w:r>
      <w:r w:rsidR="0012072C" w:rsidRPr="00954866">
        <w:rPr>
          <w:rFonts w:cstheme="minorHAnsi"/>
          <w:b/>
          <w:u w:val="single"/>
        </w:rPr>
        <w:t>tick</w:t>
      </w:r>
      <w:r w:rsidR="0012072C" w:rsidRPr="00954866">
        <w:rPr>
          <w:rFonts w:cstheme="minorHAnsi"/>
          <w:b/>
        </w:rPr>
        <w:t xml:space="preserve"> </w:t>
      </w:r>
      <w:r w:rsidR="00980F40" w:rsidRPr="00954866">
        <w:rPr>
          <w:rFonts w:cstheme="minorHAnsi"/>
          <w:lang w:eastAsia="zh-TW"/>
        </w:rPr>
        <w:t>(</w:t>
      </w:r>
      <w:r w:rsidR="00954866" w:rsidRPr="00144F22">
        <w:rPr>
          <w:rFonts w:ascii="Wingdings" w:hAnsi="Wingdings" w:cs="Wingdings"/>
          <w:lang w:eastAsia="zh-TW"/>
        </w:rPr>
        <w:t></w:t>
      </w:r>
      <w:r w:rsidR="00980F40" w:rsidRPr="00954866">
        <w:rPr>
          <w:rFonts w:cstheme="minorHAnsi"/>
          <w:lang w:eastAsia="zh-TW"/>
        </w:rPr>
        <w:t>)</w:t>
      </w:r>
      <w:r w:rsidRPr="00954866">
        <w:rPr>
          <w:rFonts w:cstheme="minorHAnsi"/>
          <w:b/>
        </w:rPr>
        <w:t xml:space="preserve"> </w:t>
      </w:r>
      <w:r w:rsidR="00984E7F">
        <w:rPr>
          <w:rFonts w:cstheme="minorHAnsi"/>
          <w:b/>
          <w:u w:val="single"/>
        </w:rPr>
        <w:t>applicable</w:t>
      </w:r>
      <w:r w:rsidR="00CF56F7" w:rsidRPr="00954866">
        <w:rPr>
          <w:rFonts w:cstheme="minorHAnsi"/>
          <w:b/>
          <w:u w:val="single"/>
        </w:rPr>
        <w:t xml:space="preserve"> access</w:t>
      </w:r>
      <w:r w:rsidR="00D92965" w:rsidRPr="00954866">
        <w:rPr>
          <w:rFonts w:cstheme="minorHAnsi"/>
          <w:b/>
          <w:u w:val="single"/>
        </w:rPr>
        <w:t xml:space="preserve"> you are requesting</w:t>
      </w:r>
      <w:r w:rsidRPr="00954866">
        <w:rPr>
          <w:rFonts w:cstheme="minorHAnsi"/>
          <w:b/>
          <w:u w:val="single"/>
        </w:rPr>
        <w:t xml:space="preserve"> or cancelling</w:t>
      </w:r>
      <w:r w:rsidR="00D92965" w:rsidRPr="00954866">
        <w:rPr>
          <w:rFonts w:cstheme="minorHAnsi"/>
        </w:rPr>
        <w:tab/>
      </w:r>
      <w:r w:rsidRPr="00954866">
        <w:rPr>
          <w:rFonts w:cstheme="minorHAnsi"/>
          <w:b/>
        </w:rPr>
        <w:t xml:space="preserve">Metrol Access </w:t>
      </w:r>
      <w:r w:rsidR="0012072C" w:rsidRPr="00954866">
        <w:rPr>
          <w:rFonts w:cstheme="minorHAnsi"/>
          <w:b/>
        </w:rPr>
        <w:t>Pass</w:t>
      </w:r>
      <w:r w:rsidR="00D92965" w:rsidRPr="00954866">
        <w:rPr>
          <w:rFonts w:cstheme="minorHAnsi"/>
          <w:b/>
        </w:rPr>
        <w:t xml:space="preserve">   </w:t>
      </w:r>
      <w:r w:rsidR="00BF026D">
        <w:rPr>
          <w:rFonts w:cstheme="minorHAnsi"/>
          <w:noProof/>
        </w:rPr>
        <w:drawing>
          <wp:inline distT="0" distB="0" distL="0" distR="0" wp14:anchorId="7D36FD14" wp14:editId="65B9B4E4">
            <wp:extent cx="137051" cy="232267"/>
            <wp:effectExtent l="0" t="0" r="0" b="0"/>
            <wp:docPr id="198132382" name="Graphic 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382" name="Graphic 198132382" descr="Checkbox Checked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6" cy="3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866">
        <w:rPr>
          <w:rFonts w:cstheme="minorHAnsi"/>
        </w:rPr>
        <w:tab/>
      </w:r>
      <w:r w:rsidRPr="00954866">
        <w:rPr>
          <w:rFonts w:cstheme="minorHAnsi"/>
          <w:b/>
        </w:rPr>
        <w:t xml:space="preserve">DRS </w:t>
      </w:r>
      <w:r w:rsidR="00D92965" w:rsidRPr="00954866">
        <w:rPr>
          <w:rFonts w:cstheme="minorHAnsi"/>
          <w:b/>
        </w:rPr>
        <w:t xml:space="preserve">Access </w:t>
      </w:r>
      <w:r w:rsidR="0012072C" w:rsidRPr="00954866">
        <w:rPr>
          <w:rFonts w:cstheme="minorHAnsi"/>
          <w:b/>
        </w:rPr>
        <w:t>Pass</w:t>
      </w:r>
      <w:r w:rsidR="00D92965" w:rsidRPr="00954866">
        <w:rPr>
          <w:rFonts w:cstheme="minorHAnsi"/>
          <w:b/>
        </w:rPr>
        <w:t xml:space="preserve">   </w:t>
      </w:r>
      <w:r w:rsidR="00954866" w:rsidRPr="00144F22">
        <w:rPr>
          <w:rFonts w:ascii="Wingdings" w:hAnsi="Wingdings" w:cs="Wingdings"/>
          <w:lang w:eastAsia="zh-TW"/>
        </w:rPr>
        <w:t></w:t>
      </w:r>
      <w:r w:rsidR="00984E7F">
        <w:rPr>
          <w:rFonts w:ascii="Wingdings" w:hAnsi="Wingdings" w:cs="Wingdings"/>
          <w:lang w:eastAsia="zh-TW"/>
        </w:rPr>
        <w:t></w:t>
      </w:r>
    </w:p>
    <w:p w14:paraId="0430A1EE" w14:textId="3901ABD1" w:rsidR="00984E7F" w:rsidRPr="00984E7F" w:rsidRDefault="00984E7F" w:rsidP="00984E7F">
      <w:pPr>
        <w:pStyle w:val="00Bodycopy"/>
        <w:spacing w:before="0"/>
        <w:ind w:left="5040"/>
        <w:jc w:val="center"/>
        <w:rPr>
          <w:b/>
          <w:i/>
          <w:sz w:val="14"/>
          <w:lang w:eastAsia="zh-TW"/>
        </w:rPr>
      </w:pPr>
      <w:r>
        <w:rPr>
          <w:b/>
          <w:i/>
          <w:sz w:val="14"/>
          <w:lang w:eastAsia="zh-TW"/>
        </w:rPr>
        <w:t xml:space="preserve">      </w:t>
      </w:r>
      <w:r w:rsidRPr="00984E7F">
        <w:rPr>
          <w:b/>
          <w:i/>
          <w:sz w:val="14"/>
          <w:lang w:eastAsia="zh-TW"/>
        </w:rPr>
        <w:t>(may be one or both)</w:t>
      </w:r>
      <w:r>
        <w:rPr>
          <w:b/>
          <w:i/>
          <w:sz w:val="14"/>
          <w:lang w:eastAsia="zh-TW"/>
        </w:rPr>
        <w:t xml:space="preserve">         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59"/>
        <w:gridCol w:w="4114"/>
        <w:gridCol w:w="1763"/>
        <w:gridCol w:w="2732"/>
      </w:tblGrid>
      <w:tr w:rsidR="00700C08" w:rsidRPr="00954866" w14:paraId="06AA28BB" w14:textId="77777777" w:rsidTr="00700C08">
        <w:trPr>
          <w:cantSplit/>
          <w:trHeight w:val="288"/>
          <w:jc w:val="center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6B0F5232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1</w:t>
            </w:r>
          </w:p>
        </w:tc>
        <w:tc>
          <w:tcPr>
            <w:tcW w:w="86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D139FB" w14:textId="47E44E25" w:rsidR="00700C08" w:rsidRPr="00954866" w:rsidRDefault="00700C08" w:rsidP="004E5239">
            <w:pPr>
              <w:spacing w:after="0" w:line="240" w:lineRule="auto"/>
              <w:jc w:val="center"/>
              <w:outlineLvl w:val="1"/>
              <w:rPr>
                <w:rFonts w:cstheme="minorHAnsi"/>
                <w:b/>
                <w:caps/>
                <w:lang w:val="en-US"/>
              </w:rPr>
            </w:pPr>
            <w:r w:rsidRPr="00954866">
              <w:rPr>
                <w:rFonts w:cstheme="minorHAnsi"/>
                <w:b/>
                <w:caps/>
                <w:lang w:val="en-US"/>
              </w:rPr>
              <w:t>Authorised Personnel requesting/</w:t>
            </w:r>
            <w:r w:rsidR="00F23843" w:rsidRPr="00954866">
              <w:rPr>
                <w:rFonts w:cstheme="minorHAnsi"/>
                <w:b/>
                <w:caps/>
                <w:lang w:val="en-US"/>
              </w:rPr>
              <w:t xml:space="preserve">cancelling Security Access </w:t>
            </w:r>
            <w:r w:rsidR="004E5239" w:rsidRPr="00954866">
              <w:rPr>
                <w:rFonts w:cstheme="minorHAnsi"/>
                <w:b/>
                <w:caps/>
                <w:lang w:val="en-US"/>
              </w:rPr>
              <w:t>PASS</w:t>
            </w:r>
            <w:r w:rsidR="0012072C" w:rsidRPr="00954866">
              <w:rPr>
                <w:rFonts w:cstheme="minorHAnsi"/>
                <w:b/>
                <w:caps/>
                <w:lang w:val="en-US"/>
              </w:rPr>
              <w:t>ES</w:t>
            </w:r>
          </w:p>
        </w:tc>
      </w:tr>
      <w:tr w:rsidR="00700C08" w:rsidRPr="00954866" w14:paraId="01BB9EAE" w14:textId="77777777" w:rsidTr="00700C08">
        <w:trPr>
          <w:cantSplit/>
          <w:trHeight w:hRule="exact" w:val="113"/>
          <w:jc w:val="center"/>
        </w:trPr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9398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114" w:type="dxa"/>
            <w:tcBorders>
              <w:top w:val="single" w:sz="12" w:space="0" w:color="00000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36515866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8FEC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32" w:type="dxa"/>
            <w:tcBorders>
              <w:top w:val="single" w:sz="12" w:space="0" w:color="00000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7913A55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1CA86A34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5C32E3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4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CFAB06" w14:textId="2D279490" w:rsidR="00700C08" w:rsidRPr="00954866" w:rsidRDefault="00DF7809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Chris Lawson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E0EFE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Employee No:</w:t>
            </w:r>
          </w:p>
        </w:tc>
        <w:tc>
          <w:tcPr>
            <w:tcW w:w="2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F5765" w14:textId="480AFB31" w:rsidR="00700C08" w:rsidRPr="00954866" w:rsidRDefault="00DF7809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</w:t>
            </w:r>
          </w:p>
        </w:tc>
      </w:tr>
      <w:tr w:rsidR="00700C08" w:rsidRPr="00954866" w14:paraId="1598E696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3FEFC53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60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822AECD" w14:textId="0C681DD8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Project Engineer (Industrial Control Systems)</w:t>
            </w:r>
          </w:p>
        </w:tc>
      </w:tr>
      <w:tr w:rsidR="00700C08" w:rsidRPr="00954866" w14:paraId="2D063715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5D2C27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Department:</w:t>
            </w:r>
          </w:p>
        </w:tc>
        <w:tc>
          <w:tcPr>
            <w:tcW w:w="8609" w:type="dxa"/>
            <w:gridSpan w:val="3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17BFF84" w14:textId="27DEFEB5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CMS Test &amp; Comissioning</w:t>
            </w:r>
          </w:p>
        </w:tc>
      </w:tr>
      <w:tr w:rsidR="00700C08" w:rsidRPr="00954866" w14:paraId="78CED675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27BE915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Organisation:</w:t>
            </w:r>
          </w:p>
        </w:tc>
        <w:tc>
          <w:tcPr>
            <w:tcW w:w="8609" w:type="dxa"/>
            <w:gridSpan w:val="3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46A9BD45" w14:textId="550FDC7C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Rail Network Alliance </w:t>
            </w:r>
          </w:p>
        </w:tc>
      </w:tr>
      <w:tr w:rsidR="00700C08" w:rsidRPr="00954866" w14:paraId="1E320B18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20630E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Email:</w:t>
            </w:r>
          </w:p>
        </w:tc>
        <w:tc>
          <w:tcPr>
            <w:tcW w:w="41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8EE510" w14:textId="375EE405" w:rsidR="00700C08" w:rsidRPr="00954866" w:rsidRDefault="00DF7809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chris</w:t>
            </w:r>
            <w:r w:rsidR="00BF026D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>lawson</w:t>
            </w:r>
            <w:r w:rsidR="00BF026D">
              <w:rPr>
                <w:rFonts w:cstheme="minorHAnsi"/>
                <w:lang w:val="en-US"/>
              </w:rPr>
              <w:t>@railnetwork.com.au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EF653CE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Phone:</w:t>
            </w:r>
          </w:p>
        </w:tc>
        <w:tc>
          <w:tcPr>
            <w:tcW w:w="27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AF9DA22" w14:textId="353DEE86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="00DF7809">
              <w:rPr>
                <w:rFonts w:cstheme="minorHAnsi"/>
                <w:lang w:val="en-US"/>
              </w:rPr>
              <w:t>424 007 253</w:t>
            </w:r>
          </w:p>
        </w:tc>
      </w:tr>
      <w:tr w:rsidR="00700C08" w:rsidRPr="00954866" w14:paraId="728FB0EC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0E048C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41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5592FA" w14:textId="2726A30C" w:rsidR="00700C08" w:rsidRPr="00954866" w:rsidRDefault="00DF7809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BF026D">
              <w:rPr>
                <w:rFonts w:cstheme="minorHAnsi"/>
                <w:lang w:val="en-US"/>
              </w:rPr>
              <w:t>L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8F444A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Date:</w:t>
            </w:r>
          </w:p>
        </w:tc>
        <w:tc>
          <w:tcPr>
            <w:tcW w:w="27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DF9C88C" w14:textId="2341D7A5" w:rsidR="00BF026D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03/09/24</w:t>
            </w:r>
          </w:p>
        </w:tc>
      </w:tr>
    </w:tbl>
    <w:p w14:paraId="0D833690" w14:textId="525D16A0" w:rsidR="00700C08" w:rsidRPr="00954866" w:rsidRDefault="00700C08" w:rsidP="00700C08">
      <w:pPr>
        <w:spacing w:before="120" w:after="120" w:line="240" w:lineRule="auto"/>
        <w:rPr>
          <w:rFonts w:cstheme="minorHAnsi"/>
          <w:lang w:eastAsia="zh-TW"/>
        </w:rPr>
      </w:pPr>
      <w:r w:rsidRPr="00954866">
        <w:rPr>
          <w:rFonts w:cstheme="minorHAnsi"/>
          <w:lang w:eastAsia="zh-TW"/>
        </w:rPr>
        <w:t>Please tick (</w:t>
      </w:r>
      <w:r w:rsidR="001B5FB6" w:rsidRPr="00144F22">
        <w:rPr>
          <w:rFonts w:ascii="Wingdings" w:hAnsi="Wingdings" w:cs="Wingdings"/>
          <w:lang w:eastAsia="zh-TW"/>
        </w:rPr>
        <w:t></w:t>
      </w:r>
      <w:r w:rsidRPr="00954866">
        <w:rPr>
          <w:rFonts w:cstheme="minorHAnsi"/>
          <w:lang w:eastAsia="zh-TW"/>
        </w:rPr>
        <w:t xml:space="preserve">) the appropriate response.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5"/>
        <w:gridCol w:w="2977"/>
        <w:gridCol w:w="5351"/>
      </w:tblGrid>
      <w:tr w:rsidR="00700C08" w:rsidRPr="00954866" w14:paraId="222E1474" w14:textId="77777777" w:rsidTr="00976DFE">
        <w:tc>
          <w:tcPr>
            <w:tcW w:w="1526" w:type="dxa"/>
            <w:vMerge w:val="restart"/>
            <w:shd w:val="clear" w:color="auto" w:fill="auto"/>
            <w:vAlign w:val="center"/>
          </w:tcPr>
          <w:p w14:paraId="7DD0EA48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b/>
                <w:bCs/>
                <w:lang w:eastAsia="zh-TW"/>
              </w:rPr>
              <w:t>Reason for Request</w:t>
            </w:r>
          </w:p>
        </w:tc>
        <w:tc>
          <w:tcPr>
            <w:tcW w:w="2977" w:type="dxa"/>
            <w:shd w:val="clear" w:color="auto" w:fill="auto"/>
          </w:tcPr>
          <w:p w14:paraId="52B8C04B" w14:textId="23557715" w:rsidR="00700C08" w:rsidRPr="00954866" w:rsidRDefault="00700C08" w:rsidP="004E5239">
            <w:pPr>
              <w:tabs>
                <w:tab w:val="left" w:pos="2302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New Access </w:t>
            </w:r>
            <w:r w:rsidR="004E5239" w:rsidRPr="00954866">
              <w:rPr>
                <w:rFonts w:cstheme="minorHAnsi"/>
                <w:lang w:eastAsia="zh-TW"/>
              </w:rPr>
              <w:t>Pass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Pr="00954866">
              <w:rPr>
                <w:rFonts w:cstheme="minorHAnsi"/>
                <w:lang w:eastAsia="zh-TW"/>
              </w:rPr>
              <w:tab/>
            </w:r>
            <w:r w:rsidR="00BF026D">
              <w:rPr>
                <w:rFonts w:cstheme="minorHAnsi"/>
                <w:noProof/>
              </w:rPr>
              <w:drawing>
                <wp:inline distT="0" distB="0" distL="0" distR="0" wp14:anchorId="20C61588" wp14:editId="6A34BF05">
                  <wp:extent cx="137051" cy="232267"/>
                  <wp:effectExtent l="0" t="0" r="0" b="0"/>
                  <wp:docPr id="1164387281" name="Graphic 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32382" name="Graphic 198132382" descr="Checkbox Checked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6" cy="36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shd w:val="clear" w:color="auto" w:fill="auto"/>
          </w:tcPr>
          <w:p w14:paraId="14B5EC11" w14:textId="1A9D18CA" w:rsidR="00700C08" w:rsidRPr="00954866" w:rsidRDefault="00700C08" w:rsidP="004E5239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Replacement Access </w:t>
            </w:r>
            <w:r w:rsidR="0012072C" w:rsidRPr="00954866">
              <w:rPr>
                <w:rFonts w:cstheme="minorHAnsi"/>
                <w:lang w:eastAsia="zh-TW"/>
              </w:rPr>
              <w:t xml:space="preserve">Pass </w:t>
            </w:r>
            <w:r w:rsidRPr="00954866">
              <w:rPr>
                <w:rFonts w:cstheme="minorHAnsi"/>
                <w:lang w:eastAsia="zh-TW"/>
              </w:rPr>
              <w:t>Issue</w:t>
            </w:r>
            <w:r w:rsidR="0012072C" w:rsidRPr="00954866">
              <w:rPr>
                <w:rFonts w:cstheme="minorHAnsi"/>
                <w:lang w:eastAsia="zh-TW"/>
              </w:rPr>
              <w:t>d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Pr="00954866">
              <w:rPr>
                <w:rFonts w:cstheme="minorHAnsi"/>
                <w:lang w:eastAsia="zh-TW"/>
              </w:rPr>
              <w:tab/>
            </w:r>
            <w:r w:rsidR="00954866">
              <w:rPr>
                <w:rFonts w:cstheme="minorHAnsi"/>
                <w:lang w:eastAsia="zh-TW"/>
              </w:rPr>
              <w:t xml:space="preserve">  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</w:tr>
      <w:tr w:rsidR="00700C08" w:rsidRPr="00954866" w14:paraId="0A756A2E" w14:textId="77777777" w:rsidTr="00976DFE">
        <w:tc>
          <w:tcPr>
            <w:tcW w:w="1526" w:type="dxa"/>
            <w:vMerge/>
            <w:shd w:val="clear" w:color="auto" w:fill="auto"/>
          </w:tcPr>
          <w:p w14:paraId="5CD37C88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</w:p>
        </w:tc>
        <w:tc>
          <w:tcPr>
            <w:tcW w:w="2977" w:type="dxa"/>
            <w:tcBorders>
              <w:bottom w:val="single" w:sz="2" w:space="0" w:color="808080"/>
            </w:tcBorders>
            <w:shd w:val="clear" w:color="auto" w:fill="auto"/>
          </w:tcPr>
          <w:p w14:paraId="385D57CE" w14:textId="63C2EB9C" w:rsidR="00700C08" w:rsidRPr="00954866" w:rsidRDefault="00700C08" w:rsidP="00976DFE">
            <w:pPr>
              <w:tabs>
                <w:tab w:val="left" w:pos="2302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>Access Level Change</w:t>
            </w:r>
            <w:r w:rsidR="00F23843" w:rsidRPr="00954866">
              <w:rPr>
                <w:rFonts w:cstheme="minorHAnsi"/>
                <w:lang w:eastAsia="zh-TW"/>
              </w:rPr>
              <w:t xml:space="preserve">      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="00954866">
              <w:rPr>
                <w:rFonts w:cstheme="minorHAnsi"/>
                <w:lang w:eastAsia="zh-TW"/>
              </w:rPr>
              <w:t xml:space="preserve">        </w:t>
            </w:r>
            <w:r w:rsidRPr="00954866">
              <w:rPr>
                <w:rFonts w:cstheme="minorHAnsi"/>
                <w:lang w:eastAsia="zh-TW"/>
              </w:rPr>
              <w:t xml:space="preserve">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  <w:tc>
          <w:tcPr>
            <w:tcW w:w="5351" w:type="dxa"/>
            <w:tcBorders>
              <w:bottom w:val="single" w:sz="2" w:space="0" w:color="808080"/>
            </w:tcBorders>
            <w:shd w:val="clear" w:color="auto" w:fill="auto"/>
          </w:tcPr>
          <w:p w14:paraId="6FFE50FA" w14:textId="2EE2BA54" w:rsidR="00700C08" w:rsidRPr="00954866" w:rsidRDefault="00F23843" w:rsidP="004E5239">
            <w:pPr>
              <w:tabs>
                <w:tab w:val="left" w:pos="2585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Cancellation of Access </w:t>
            </w:r>
            <w:r w:rsidR="004E5239" w:rsidRPr="00954866">
              <w:rPr>
                <w:rFonts w:cstheme="minorHAnsi"/>
                <w:lang w:eastAsia="zh-TW"/>
              </w:rPr>
              <w:t>Pass</w:t>
            </w:r>
            <w:r w:rsidR="00700C08" w:rsidRPr="00954866">
              <w:rPr>
                <w:rFonts w:cstheme="minorHAnsi"/>
                <w:lang w:eastAsia="zh-TW"/>
              </w:rPr>
              <w:tab/>
            </w:r>
            <w:r w:rsidR="00700C08" w:rsidRPr="00954866">
              <w:rPr>
                <w:rFonts w:cstheme="minorHAnsi"/>
                <w:lang w:eastAsia="zh-TW"/>
              </w:rPr>
              <w:tab/>
            </w:r>
            <w:r w:rsidR="00954866">
              <w:rPr>
                <w:rFonts w:cstheme="minorHAnsi"/>
                <w:lang w:eastAsia="zh-TW"/>
              </w:rPr>
              <w:t xml:space="preserve">  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</w:tr>
      <w:tr w:rsidR="00700C08" w:rsidRPr="00954866" w14:paraId="54AFC46F" w14:textId="77777777" w:rsidTr="00976D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</w:tcPr>
          <w:p w14:paraId="557714CA" w14:textId="3FACD7D6" w:rsidR="00700C08" w:rsidRPr="00954866" w:rsidRDefault="00D92965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  <w:r w:rsidRPr="00954866">
              <w:rPr>
                <w:rFonts w:cstheme="minorHAnsi"/>
                <w:bCs/>
                <w:lang w:eastAsia="zh-TW"/>
              </w:rPr>
              <w:t>Reason for access/replacement</w:t>
            </w:r>
          </w:p>
        </w:tc>
        <w:tc>
          <w:tcPr>
            <w:tcW w:w="8328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54657E6B" w14:textId="11751C70" w:rsidR="00700C08" w:rsidRPr="00954866" w:rsidRDefault="00BF026D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  <w:r>
              <w:rPr>
                <w:rFonts w:cstheme="minorHAnsi"/>
                <w:bCs/>
                <w:lang w:eastAsia="zh-TW"/>
              </w:rPr>
              <w:t>Testing campaign from Metrol for integration testing</w:t>
            </w:r>
          </w:p>
        </w:tc>
      </w:tr>
      <w:tr w:rsidR="00700C08" w:rsidRPr="00954866" w14:paraId="13B7A242" w14:textId="77777777" w:rsidTr="00976D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FAFEF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</w:p>
        </w:tc>
        <w:tc>
          <w:tcPr>
            <w:tcW w:w="8328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52DD6D51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</w:p>
        </w:tc>
      </w:tr>
    </w:tbl>
    <w:p w14:paraId="06D86BB0" w14:textId="77777777" w:rsidR="00700C08" w:rsidRPr="00954866" w:rsidRDefault="00700C08" w:rsidP="00700C08">
      <w:pPr>
        <w:spacing w:after="0"/>
        <w:rPr>
          <w:rFonts w:cstheme="minorHAnsi"/>
          <w:vanish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59"/>
        <w:gridCol w:w="8609"/>
      </w:tblGrid>
      <w:tr w:rsidR="00700C08" w:rsidRPr="00954866" w14:paraId="05B1F342" w14:textId="77777777" w:rsidTr="00976DFE">
        <w:trPr>
          <w:cantSplit/>
          <w:trHeight w:val="288"/>
          <w:jc w:val="center"/>
        </w:trPr>
        <w:tc>
          <w:tcPr>
            <w:tcW w:w="1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7A7EAC5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2</w:t>
            </w:r>
          </w:p>
        </w:tc>
        <w:tc>
          <w:tcPr>
            <w:tcW w:w="830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E66B5F" w14:textId="79679280" w:rsidR="00700C08" w:rsidRPr="00954866" w:rsidRDefault="00700C08" w:rsidP="004E5239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MUST be completed by the Department Manager in charge of the EMPLOYEE / CONTRACTOR seeking the access </w:t>
            </w:r>
            <w:r w:rsidR="004E5239"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PASS</w:t>
            </w:r>
          </w:p>
        </w:tc>
      </w:tr>
    </w:tbl>
    <w:p w14:paraId="16CDD2FE" w14:textId="0C72EE73" w:rsidR="00700C08" w:rsidRPr="00954866" w:rsidRDefault="00700C08" w:rsidP="00700C08">
      <w:pPr>
        <w:spacing w:before="120" w:after="120" w:line="240" w:lineRule="auto"/>
        <w:rPr>
          <w:rFonts w:cstheme="minorHAnsi"/>
          <w:b/>
          <w:bCs/>
          <w:lang w:val="en-US" w:eastAsia="zh-TW"/>
        </w:rPr>
      </w:pPr>
      <w:r w:rsidRPr="00954866">
        <w:rPr>
          <w:rFonts w:cstheme="minorHAnsi"/>
          <w:lang w:eastAsia="zh-TW"/>
        </w:rPr>
        <w:t>Please tick (</w:t>
      </w:r>
      <w:r w:rsidR="001B5FB6" w:rsidRPr="00144F22">
        <w:rPr>
          <w:rFonts w:ascii="Wingdings" w:hAnsi="Wingdings" w:cs="Wingdings"/>
          <w:lang w:eastAsia="zh-TW"/>
        </w:rPr>
        <w:t></w:t>
      </w:r>
      <w:r w:rsidRPr="00954866">
        <w:rPr>
          <w:rFonts w:cstheme="minorHAnsi"/>
          <w:lang w:eastAsia="zh-TW"/>
        </w:rPr>
        <w:t>) the appropriate response.</w:t>
      </w:r>
    </w:p>
    <w:p w14:paraId="71240D99" w14:textId="786739B8" w:rsidR="00700C08" w:rsidRPr="00954866" w:rsidRDefault="00700C08" w:rsidP="00700C08">
      <w:pPr>
        <w:pStyle w:val="Default"/>
        <w:spacing w:before="120" w:after="120" w:line="240" w:lineRule="auto"/>
        <w:jc w:val="both"/>
        <w:rPr>
          <w:rFonts w:asciiTheme="minorHAnsi" w:hAnsiTheme="minorHAnsi" w:cstheme="minorHAnsi"/>
        </w:rPr>
      </w:pPr>
      <w:r w:rsidRPr="00954866">
        <w:rPr>
          <w:rFonts w:asciiTheme="minorHAnsi" w:hAnsiTheme="minorHAnsi" w:cstheme="minorHAnsi"/>
          <w:b/>
          <w:bCs/>
        </w:rPr>
        <w:t xml:space="preserve">Access </w:t>
      </w:r>
      <w:r w:rsidR="004E5239" w:rsidRPr="00954866">
        <w:rPr>
          <w:rFonts w:asciiTheme="minorHAnsi" w:hAnsiTheme="minorHAnsi" w:cstheme="minorHAnsi"/>
          <w:b/>
          <w:bCs/>
        </w:rPr>
        <w:t>Pass</w:t>
      </w:r>
      <w:r w:rsidRPr="00954866">
        <w:rPr>
          <w:rFonts w:asciiTheme="minorHAnsi" w:hAnsiTheme="minorHAnsi" w:cstheme="minorHAnsi"/>
          <w:b/>
          <w:bCs/>
        </w:rPr>
        <w:t xml:space="preserve"> Approved? </w:t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63"/>
        <w:gridCol w:w="138"/>
        <w:gridCol w:w="3969"/>
        <w:gridCol w:w="208"/>
        <w:gridCol w:w="1576"/>
        <w:gridCol w:w="2400"/>
        <w:gridCol w:w="339"/>
      </w:tblGrid>
      <w:tr w:rsidR="00700C08" w:rsidRPr="00954866" w14:paraId="0546DFF3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F2A90AF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863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EFD44D7" w14:textId="254A37CF" w:rsidR="00700C08" w:rsidRPr="00954866" w:rsidRDefault="00BF026D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Simon Lehman</w:t>
            </w:r>
          </w:p>
        </w:tc>
      </w:tr>
      <w:tr w:rsidR="00700C08" w:rsidRPr="00954866" w14:paraId="0EA7B379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B0A19D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630" w:type="dxa"/>
            <w:gridSpan w:val="6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D8EE9AF" w14:textId="74B6B841" w:rsidR="00700C08" w:rsidRPr="00954866" w:rsidRDefault="00C70AF6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Control Systems Manager</w:t>
            </w:r>
          </w:p>
        </w:tc>
      </w:tr>
      <w:tr w:rsidR="00700C08" w:rsidRPr="00954866" w14:paraId="4537F84A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29CD4B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Department:</w:t>
            </w:r>
          </w:p>
        </w:tc>
        <w:tc>
          <w:tcPr>
            <w:tcW w:w="8630" w:type="dxa"/>
            <w:gridSpan w:val="6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65994D51" w14:textId="7FCCCB32" w:rsidR="00700C08" w:rsidRPr="00954866" w:rsidRDefault="00C70AF6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CMS Test and Comissioning</w:t>
            </w:r>
          </w:p>
        </w:tc>
      </w:tr>
      <w:tr w:rsidR="00700C08" w:rsidRPr="00954866" w14:paraId="5405F095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  <w:vAlign w:val="center"/>
          </w:tcPr>
          <w:p w14:paraId="0F3CFCE3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Signature:</w:t>
            </w:r>
          </w:p>
        </w:tc>
        <w:tc>
          <w:tcPr>
            <w:tcW w:w="431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14:paraId="31BE475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BC2A06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739" w:type="dxa"/>
            <w:gridSpan w:val="2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4906F2E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6A633A00" w14:textId="77777777" w:rsidTr="0012072C">
        <w:trPr>
          <w:cantSplit/>
          <w:trHeight w:hRule="exact" w:val="113"/>
          <w:jc w:val="center"/>
        </w:trPr>
        <w:tc>
          <w:tcPr>
            <w:tcW w:w="156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2EB58C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315" w:type="dxa"/>
            <w:gridSpan w:val="3"/>
            <w:tcBorders>
              <w:top w:val="single" w:sz="2" w:space="0" w:color="80808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9BA6DB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00EE22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6064A7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132D7F3B" w14:textId="77777777" w:rsidTr="0012072C">
        <w:trPr>
          <w:cantSplit/>
          <w:trHeight w:val="288"/>
          <w:jc w:val="center"/>
        </w:trPr>
        <w:tc>
          <w:tcPr>
            <w:tcW w:w="1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7BB5078F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3</w:t>
            </w:r>
          </w:p>
        </w:tc>
        <w:tc>
          <w:tcPr>
            <w:tcW w:w="8630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EFF8ED" w14:textId="3CC2358E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MUST be completed by </w:t>
            </w:r>
            <w:r w:rsidR="001D30B0"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THE </w:t>
            </w:r>
            <w:r w:rsidR="001D30B0" w:rsidRPr="00954866">
              <w:rPr>
                <w:rFonts w:cstheme="minorHAnsi"/>
                <w:b/>
                <w:color w:val="000000"/>
                <w:sz w:val="20"/>
                <w:szCs w:val="20"/>
                <w:lang w:eastAsia="zh-TW"/>
              </w:rPr>
              <w:t>HEAD OF METROL</w:t>
            </w:r>
            <w:r w:rsidRPr="00954866"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(or Their delegate)</w:t>
            </w:r>
          </w:p>
        </w:tc>
      </w:tr>
      <w:tr w:rsidR="00700C08" w:rsidRPr="00954866" w14:paraId="36414C52" w14:textId="77777777" w:rsidTr="0012072C">
        <w:trPr>
          <w:cantSplit/>
          <w:trHeight w:hRule="exact" w:val="113"/>
          <w:jc w:val="center"/>
        </w:trPr>
        <w:tc>
          <w:tcPr>
            <w:tcW w:w="15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6B9E6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</w:p>
        </w:tc>
        <w:tc>
          <w:tcPr>
            <w:tcW w:w="8630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680A1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</w:p>
        </w:tc>
      </w:tr>
      <w:tr w:rsidR="00700C08" w:rsidRPr="00954866" w14:paraId="33EC580C" w14:textId="77777777" w:rsidTr="0078779E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39" w:type="dxa"/>
          <w:trHeight w:hRule="exact" w:val="397"/>
        </w:trPr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</w:tcPr>
          <w:p w14:paraId="3257A3F6" w14:textId="030C5702" w:rsidR="00700C08" w:rsidRPr="00954866" w:rsidRDefault="00D92965" w:rsidP="0012072C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Issued </w:t>
            </w:r>
            <w:r w:rsidR="004E5239"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</w:t>
            </w:r>
            <w:r w:rsidR="00700C08"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No: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6739E2BE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single" w:sz="2" w:space="0" w:color="808080"/>
              <w:bottom w:val="nil"/>
              <w:right w:val="single" w:sz="2" w:space="0" w:color="808080"/>
            </w:tcBorders>
            <w:shd w:val="clear" w:color="auto" w:fill="auto"/>
          </w:tcPr>
          <w:p w14:paraId="32BC83B7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Date Processed:</w:t>
            </w:r>
          </w:p>
        </w:tc>
        <w:tc>
          <w:tcPr>
            <w:tcW w:w="24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0515E484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147E3C8C" w14:textId="3C528481" w:rsidR="00D92965" w:rsidRPr="00954866" w:rsidRDefault="00700C08" w:rsidP="00700C08">
      <w:pPr>
        <w:pStyle w:val="Default"/>
        <w:tabs>
          <w:tab w:val="left" w:pos="4253"/>
        </w:tabs>
        <w:spacing w:before="240" w:after="240" w:line="240" w:lineRule="auto"/>
        <w:jc w:val="both"/>
        <w:rPr>
          <w:rFonts w:asciiTheme="minorHAnsi" w:hAnsiTheme="minorHAnsi" w:cstheme="minorHAnsi"/>
          <w:color w:val="auto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Details entered into Metrol Security Database? </w:t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p w14:paraId="3D6EF640" w14:textId="513F9AE3" w:rsidR="00D92965" w:rsidRPr="00954866" w:rsidRDefault="00D92965" w:rsidP="00700C08">
      <w:pPr>
        <w:pStyle w:val="Default"/>
        <w:tabs>
          <w:tab w:val="left" w:pos="4253"/>
        </w:tabs>
        <w:spacing w:before="240" w:after="240" w:line="24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Details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>forward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ed to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DRS Manager 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>VicTrack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700C08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p w14:paraId="03B6B1AC" w14:textId="36799EAB" w:rsidR="00700C08" w:rsidRPr="00954866" w:rsidRDefault="00700C08" w:rsidP="0012072C">
      <w:pPr>
        <w:pStyle w:val="Default"/>
        <w:tabs>
          <w:tab w:val="left" w:pos="5046"/>
        </w:tabs>
        <w:spacing w:after="240" w:line="24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Access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>Pass</w:t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 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>issued to Employee/Contractor?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63"/>
        <w:gridCol w:w="4315"/>
        <w:gridCol w:w="1576"/>
        <w:gridCol w:w="2739"/>
      </w:tblGrid>
      <w:tr w:rsidR="00700C08" w:rsidRPr="00954866" w14:paraId="6A2A5414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CAC012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83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73728F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59A6C36E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4E87BBF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306" w:type="dxa"/>
            <w:gridSpan w:val="3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5E0519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28F317F8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  <w:vAlign w:val="center"/>
          </w:tcPr>
          <w:p w14:paraId="6DA427E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Signature:</w:t>
            </w:r>
          </w:p>
        </w:tc>
        <w:tc>
          <w:tcPr>
            <w:tcW w:w="4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14:paraId="4D9CAE8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7" w:type="dxa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EE1300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63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FFBC64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E21E577" w14:textId="27652F72" w:rsidR="00494E80" w:rsidRPr="00954866" w:rsidRDefault="00700C08" w:rsidP="004253FE">
      <w:pPr>
        <w:pStyle w:val="00Bodycopy"/>
        <w:rPr>
          <w:rFonts w:cstheme="minorHAnsi"/>
        </w:rPr>
      </w:pPr>
      <w:r w:rsidRPr="00954866">
        <w:rPr>
          <w:rFonts w:cstheme="minorHAnsi"/>
          <w:lang w:eastAsia="zh-TW"/>
        </w:rPr>
        <w:lastRenderedPageBreak/>
        <w:t xml:space="preserve">Once this form has been completed and signed by the Department Manager, forward it to the </w:t>
      </w:r>
      <w:r w:rsidR="001D30B0" w:rsidRPr="00954866">
        <w:rPr>
          <w:rFonts w:cstheme="minorHAnsi"/>
          <w:lang w:eastAsia="zh-TW"/>
        </w:rPr>
        <w:t>Head of Metrol</w:t>
      </w:r>
      <w:r w:rsidRPr="00954866">
        <w:rPr>
          <w:rFonts w:cstheme="minorHAnsi"/>
          <w:lang w:eastAsia="zh-TW"/>
        </w:rPr>
        <w:t xml:space="preserve"> for processing. Alternatively, completed forms can be emailed to </w:t>
      </w:r>
      <w:r w:rsidRPr="00954866">
        <w:rPr>
          <w:rFonts w:cstheme="minorHAnsi"/>
          <w:color w:val="0000FF"/>
          <w:lang w:eastAsia="zh-TW"/>
        </w:rPr>
        <w:t>metrol.admin@metrotrains.com.au.</w:t>
      </w:r>
      <w:r w:rsidRPr="00954866">
        <w:rPr>
          <w:rFonts w:cstheme="minorHAnsi"/>
        </w:rPr>
        <w:t xml:space="preserve"> </w:t>
      </w:r>
    </w:p>
    <w:sectPr w:rsidR="00494E80" w:rsidRPr="00954866" w:rsidSect="002700F5">
      <w:headerReference w:type="default" r:id="rId14"/>
      <w:footerReference w:type="default" r:id="rId15"/>
      <w:headerReference w:type="first" r:id="rId16"/>
      <w:footerReference w:type="first" r:id="rId17"/>
      <w:pgSz w:w="11900" w:h="16840" w:code="9"/>
      <w:pgMar w:top="1701" w:right="851" w:bottom="851" w:left="851" w:header="567" w:footer="0" w:gutter="0"/>
      <w:cols w:space="227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FFF6F" w14:textId="77777777" w:rsidR="00991E39" w:rsidRDefault="00991E39" w:rsidP="00FF5642">
      <w:pPr>
        <w:spacing w:after="0" w:line="240" w:lineRule="auto"/>
      </w:pPr>
      <w:r>
        <w:separator/>
      </w:r>
    </w:p>
  </w:endnote>
  <w:endnote w:type="continuationSeparator" w:id="0">
    <w:p w14:paraId="61DC75C5" w14:textId="77777777" w:rsidR="00991E39" w:rsidRDefault="00991E39" w:rsidP="00FF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1898" w14:textId="6895547D" w:rsidR="0050769D" w:rsidRPr="00CF64A9" w:rsidRDefault="0050769D" w:rsidP="00866573">
    <w:pPr>
      <w:pStyle w:val="MTMFooter"/>
      <w:tabs>
        <w:tab w:val="left" w:pos="3119"/>
        <w:tab w:val="left" w:pos="5103"/>
        <w:tab w:val="left" w:pos="5954"/>
        <w:tab w:val="left" w:pos="8222"/>
        <w:tab w:val="left" w:pos="9072"/>
      </w:tabs>
    </w:pPr>
    <w:r w:rsidRPr="00CF64A9">
      <w:rPr>
        <w:b/>
      </w:rPr>
      <w:t>UNCONTROLLED WHEN PRINTED</w:t>
    </w:r>
    <w:r w:rsidR="00866573">
      <w:tab/>
    </w:r>
    <w:r w:rsidR="00866573">
      <w:tab/>
    </w:r>
    <w:r w:rsidR="00866573">
      <w:tab/>
    </w:r>
    <w:r w:rsidR="00866573">
      <w:tab/>
      <w:t>|</w:t>
    </w:r>
    <w:r w:rsidR="00866573">
      <w:tab/>
    </w:r>
    <w:r w:rsidRPr="00CF64A9">
      <w:t xml:space="preserve">Page </w:t>
    </w:r>
    <w:r w:rsidRPr="00CF64A9">
      <w:fldChar w:fldCharType="begin"/>
    </w:r>
    <w:r w:rsidRPr="00CF64A9">
      <w:instrText xml:space="preserve"> PAGE  \* Arabic  \* MERGEFORMAT </w:instrText>
    </w:r>
    <w:r w:rsidRPr="00CF64A9">
      <w:fldChar w:fldCharType="separate"/>
    </w:r>
    <w:r w:rsidR="00CE74AB">
      <w:rPr>
        <w:noProof/>
      </w:rPr>
      <w:t>1</w:t>
    </w:r>
    <w:r w:rsidRPr="00CF64A9">
      <w:fldChar w:fldCharType="end"/>
    </w:r>
    <w:r w:rsidRPr="00CF64A9">
      <w:t xml:space="preserve"> of </w:t>
    </w:r>
    <w:fldSimple w:instr=" NUMPAGES  \* Arabic  \* MERGEFORMAT ">
      <w:r w:rsidR="00CE74AB">
        <w:rPr>
          <w:noProof/>
        </w:rPr>
        <w:t>1</w:t>
      </w:r>
    </w:fldSimple>
  </w:p>
  <w:p w14:paraId="2BC24A86" w14:textId="53956D56" w:rsidR="0050769D" w:rsidRPr="00CF64A9" w:rsidRDefault="0050769D" w:rsidP="00866573">
    <w:pPr>
      <w:pStyle w:val="MTMFooter"/>
      <w:tabs>
        <w:tab w:val="left" w:pos="3119"/>
      </w:tabs>
    </w:pPr>
    <w:r w:rsidRPr="00CF64A9">
      <w:t xml:space="preserve">Classification: </w:t>
    </w:r>
    <w:sdt>
      <w:sdtPr>
        <w:id w:val="2123876539"/>
        <w:lock w:val="sdtContentLocked"/>
        <w:placeholder>
          <w:docPart w:val="DefaultPlaceholder_-1854013440"/>
        </w:placeholder>
        <w:group/>
      </w:sdtPr>
      <w:sdtContent>
        <w:fldSimple w:instr=" DOCPROPERTY  Objective-Classification  \* MERGEFORMAT ">
          <w:r w:rsidR="00606D33">
            <w:t>OFFICIAL (Internal)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1688203177"/>
      <w:lock w:val="contentLocked"/>
      <w:placeholder>
        <w:docPart w:val="DefaultPlaceholder_-1854013440"/>
      </w:placeholder>
      <w:group/>
    </w:sdtPr>
    <w:sdtEndPr>
      <w:rPr>
        <w:b w:val="0"/>
      </w:rPr>
    </w:sdtEndPr>
    <w:sdtContent>
      <w:p w14:paraId="2CF6B1D5" w14:textId="0546196C" w:rsidR="0050769D" w:rsidRPr="00850A4D" w:rsidRDefault="0050769D" w:rsidP="00866573">
        <w:pPr>
          <w:pStyle w:val="MTMFooter"/>
          <w:tabs>
            <w:tab w:val="left" w:pos="3119"/>
            <w:tab w:val="left" w:pos="5103"/>
            <w:tab w:val="left" w:pos="5954"/>
            <w:tab w:val="left" w:pos="8222"/>
            <w:tab w:val="left" w:pos="9072"/>
          </w:tabs>
        </w:pPr>
        <w:r w:rsidRPr="00CF64A9">
          <w:rPr>
            <w:b/>
          </w:rPr>
          <w:t>UNCONTROLLED WHEN PRINTED</w:t>
        </w:r>
        <w:r w:rsidR="00866573">
          <w:tab/>
        </w:r>
        <w:r w:rsidRPr="00850A4D">
          <w:t xml:space="preserve">Template No: </w:t>
        </w:r>
        <w:r w:rsidR="00866573">
          <w:t>A2062</w:t>
        </w:r>
        <w:r w:rsidR="00866573">
          <w:tab/>
          <w:t>|</w:t>
        </w:r>
        <w:r w:rsidR="00866573">
          <w:tab/>
        </w:r>
        <w:r w:rsidRPr="00850A4D">
          <w:t xml:space="preserve">Template Version: </w:t>
        </w:r>
        <w:r w:rsidR="00F96F0D">
          <w:t>4</w:t>
        </w:r>
        <w:r w:rsidR="00866573">
          <w:t>.0</w:t>
        </w:r>
        <w:r w:rsidR="00866573">
          <w:tab/>
          <w:t>|</w:t>
        </w:r>
        <w:r w:rsidR="00866573">
          <w:tab/>
        </w:r>
        <w:r w:rsidRPr="00850A4D">
          <w:t xml:space="preserve">Page </w:t>
        </w:r>
        <w:r w:rsidRPr="00850A4D">
          <w:rPr>
            <w:bCs/>
          </w:rPr>
          <w:fldChar w:fldCharType="begin"/>
        </w:r>
        <w:r w:rsidRPr="00850A4D">
          <w:rPr>
            <w:bCs/>
          </w:rPr>
          <w:instrText xml:space="preserve"> PAGE  \* Arabic  \* MERGEFORMAT </w:instrText>
        </w:r>
        <w:r w:rsidRPr="00850A4D">
          <w:rPr>
            <w:bCs/>
          </w:rPr>
          <w:fldChar w:fldCharType="separate"/>
        </w:r>
        <w:r w:rsidR="002700F5">
          <w:rPr>
            <w:bCs/>
            <w:noProof/>
          </w:rPr>
          <w:t>1</w:t>
        </w:r>
        <w:r w:rsidRPr="00850A4D">
          <w:rPr>
            <w:bCs/>
          </w:rPr>
          <w:fldChar w:fldCharType="end"/>
        </w:r>
        <w:r w:rsidRPr="00850A4D">
          <w:t xml:space="preserve"> of </w:t>
        </w:r>
        <w:r w:rsidRPr="00850A4D">
          <w:rPr>
            <w:bCs/>
          </w:rPr>
          <w:fldChar w:fldCharType="begin"/>
        </w:r>
        <w:r w:rsidRPr="00850A4D">
          <w:rPr>
            <w:bCs/>
          </w:rPr>
          <w:instrText xml:space="preserve"> NUMPAGES  \* Arabic  \* MERGEFORMAT </w:instrText>
        </w:r>
        <w:r w:rsidRPr="00850A4D">
          <w:rPr>
            <w:bCs/>
          </w:rPr>
          <w:fldChar w:fldCharType="separate"/>
        </w:r>
        <w:r w:rsidR="0063098F">
          <w:rPr>
            <w:bCs/>
            <w:noProof/>
          </w:rPr>
          <w:t>1</w:t>
        </w:r>
        <w:r w:rsidRPr="00850A4D">
          <w:rPr>
            <w:bCs/>
          </w:rPr>
          <w:fldChar w:fldCharType="end"/>
        </w:r>
      </w:p>
      <w:p w14:paraId="0F111585" w14:textId="0E9C9DC3" w:rsidR="0050769D" w:rsidRPr="00850A4D" w:rsidRDefault="0050769D" w:rsidP="0013667E">
        <w:pPr>
          <w:pStyle w:val="MTMFooter"/>
          <w:rPr>
            <w:bCs/>
          </w:rPr>
        </w:pPr>
        <w:r w:rsidRPr="00850A4D">
          <w:t xml:space="preserve">Classification: </w:t>
        </w:r>
        <w:fldSimple w:instr=" DOCPROPERTY  Objective-Classification  \* MERGEFORMAT ">
          <w:r w:rsidR="00606D33">
            <w:t>OFFICIAL (Internal)</w:t>
          </w:r>
        </w:fldSimple>
      </w:p>
    </w:sdtContent>
  </w:sdt>
  <w:p w14:paraId="1D733A54" w14:textId="77777777" w:rsidR="00DB4B17" w:rsidRDefault="00DB4B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F1F85" w14:textId="77777777" w:rsidR="00991E39" w:rsidRDefault="00991E39" w:rsidP="00FF5642">
      <w:pPr>
        <w:spacing w:after="0" w:line="240" w:lineRule="auto"/>
      </w:pPr>
      <w:r>
        <w:separator/>
      </w:r>
    </w:p>
  </w:footnote>
  <w:footnote w:type="continuationSeparator" w:id="0">
    <w:p w14:paraId="4777C4BE" w14:textId="77777777" w:rsidR="00991E39" w:rsidRDefault="00991E39" w:rsidP="00FF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-5" w:type="dxa"/>
      <w:tblLook w:val="04A0" w:firstRow="1" w:lastRow="0" w:firstColumn="1" w:lastColumn="0" w:noHBand="0" w:noVBand="1"/>
    </w:tblPr>
    <w:tblGrid>
      <w:gridCol w:w="3969"/>
      <w:gridCol w:w="2835"/>
      <w:gridCol w:w="3402"/>
    </w:tblGrid>
    <w:tr w:rsidR="00606D33" w14:paraId="04CCB26F" w14:textId="77777777" w:rsidTr="00DB0280">
      <w:tc>
        <w:tcPr>
          <w:tcW w:w="10206" w:type="dxa"/>
          <w:gridSpan w:val="3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7479EED7" w14:textId="77777777" w:rsidR="00606D33" w:rsidRDefault="00606D33" w:rsidP="00606D33">
          <w:pPr>
            <w:pStyle w:val="Head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2C7751F" wp14:editId="78E4F36F">
                    <wp:simplePos x="0" y="0"/>
                    <wp:positionH relativeFrom="margin">
                      <wp:posOffset>-3175</wp:posOffset>
                    </wp:positionH>
                    <wp:positionV relativeFrom="paragraph">
                      <wp:posOffset>48895</wp:posOffset>
                    </wp:positionV>
                    <wp:extent cx="5514535" cy="349250"/>
                    <wp:effectExtent l="0" t="0" r="0" b="0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14535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E378D" w14:textId="6CE5E57C" w:rsidR="00606D33" w:rsidRPr="00E63194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begin"/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instrText xml:space="preserve"> DOCPROPERTY  Objective-Title  \* MERGEFORMAT </w:instrText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Metrol Access Card Request Form</w:t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end"/>
                                </w:r>
                              </w:p>
                              <w:p w14:paraId="2F55F936" w14:textId="77777777" w:rsidR="00606D33" w:rsidRPr="005D6CAD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046500E" w14:textId="77777777" w:rsidR="00606D33" w:rsidRPr="00030626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775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25pt;margin-top:3.85pt;width:434.2pt;height:2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" filled="f" stroked="f">
                    <v:textbox>
                      <w:txbxContent>
                        <w:p w14:paraId="506E378D" w14:textId="6CE5E57C" w:rsidR="00606D33" w:rsidRPr="00E63194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begin"/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instrText xml:space="preserve"> DOCPROPERTY  Objective-Title  \* MERGEFORMAT </w:instrText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t>Metrol Access Card Request Form</w:t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end"/>
                          </w:r>
                        </w:p>
                        <w:p w14:paraId="2F55F936" w14:textId="77777777" w:rsidR="00606D33" w:rsidRPr="005D6CAD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1046500E" w14:textId="77777777" w:rsidR="00606D33" w:rsidRPr="00030626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0A5BAB" w:themeColor="accent1"/>
              <w:sz w:val="16"/>
              <w:lang w:eastAsia="en-AU"/>
            </w:rPr>
            <w:drawing>
              <wp:anchor distT="0" distB="0" distL="114300" distR="114300" simplePos="0" relativeHeight="251665408" behindDoc="0" locked="1" layoutInCell="1" allowOverlap="1" wp14:anchorId="025BECFA" wp14:editId="1B9EEBD8">
                <wp:simplePos x="0" y="0"/>
                <wp:positionH relativeFrom="margin">
                  <wp:posOffset>-75565</wp:posOffset>
                </wp:positionH>
                <wp:positionV relativeFrom="page">
                  <wp:posOffset>-65405</wp:posOffset>
                </wp:positionV>
                <wp:extent cx="6485255" cy="665480"/>
                <wp:effectExtent l="0" t="0" r="0" b="127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  <w:r>
            <w:br/>
          </w:r>
        </w:p>
      </w:tc>
    </w:tr>
    <w:tr w:rsidR="00606D33" w14:paraId="32174BE6" w14:textId="77777777" w:rsidTr="00DB0280">
      <w:trPr>
        <w:trHeight w:val="331"/>
      </w:trPr>
      <w:tc>
        <w:tcPr>
          <w:tcW w:w="3969" w:type="dxa"/>
          <w:vAlign w:val="center"/>
        </w:tcPr>
        <w:p w14:paraId="3BE5F769" w14:textId="26D2FC33" w:rsidR="00606D33" w:rsidRPr="009B4CF5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>
            <w:rPr>
              <w:color w:val="0A5BAB" w:themeColor="accent1"/>
              <w:sz w:val="20"/>
              <w:szCs w:val="20"/>
            </w:rPr>
            <w:t xml:space="preserve">Document Number: </w:t>
          </w:r>
          <w:sdt>
            <w:sdtPr>
              <w:rPr>
                <w:color w:val="0A5BAB" w:themeColor="accent1"/>
                <w:sz w:val="20"/>
                <w:szCs w:val="20"/>
              </w:rPr>
              <w:id w:val="959997624"/>
              <w:lock w:val="contentLocked"/>
              <w:placeholder>
                <w:docPart w:val="3682582E65C1437A83C73358994FAA24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Objective-Id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>
                <w:rPr>
                  <w:color w:val="0A5BAB" w:themeColor="accent1"/>
                  <w:sz w:val="20"/>
                  <w:szCs w:val="20"/>
                </w:rPr>
                <w:t>A6240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Align w:val="center"/>
        </w:tcPr>
        <w:p w14:paraId="00513BA2" w14:textId="249159B6" w:rsidR="00606D33" w:rsidRPr="00236269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 xml:space="preserve">Version: </w:t>
          </w:r>
          <w:sdt>
            <w:sdtPr>
              <w:rPr>
                <w:color w:val="0A5BAB" w:themeColor="accent1"/>
                <w:sz w:val="20"/>
                <w:szCs w:val="20"/>
              </w:rPr>
              <w:id w:val="-882256453"/>
              <w:lock w:val="contentLocked"/>
              <w:placeholder>
                <w:docPart w:val="3682582E65C1437A83C73358994FAA24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"Objective-Latest Published Version"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>
                <w:rPr>
                  <w:color w:val="0A5BAB" w:themeColor="accent1"/>
                  <w:sz w:val="20"/>
                  <w:szCs w:val="20"/>
                </w:rPr>
                <w:t>5.0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3402" w:type="dxa"/>
          <w:vAlign w:val="center"/>
        </w:tcPr>
        <w:p w14:paraId="47696A14" w14:textId="5296BCA5" w:rsidR="00606D33" w:rsidRPr="00236269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>Published</w:t>
          </w:r>
          <w:r>
            <w:rPr>
              <w:color w:val="0A5BAB" w:themeColor="accent1"/>
              <w:sz w:val="20"/>
              <w:szCs w:val="20"/>
            </w:rPr>
            <w:t>: 16/05/2023</w:t>
          </w:r>
        </w:p>
      </w:tc>
    </w:tr>
  </w:tbl>
  <w:p w14:paraId="1AB61CF5" w14:textId="77777777" w:rsidR="0050769D" w:rsidRPr="00E27634" w:rsidRDefault="0050769D" w:rsidP="004B3892">
    <w:pPr>
      <w:pStyle w:val="Header"/>
      <w:tabs>
        <w:tab w:val="clear" w:pos="4320"/>
        <w:tab w:val="clear" w:pos="8640"/>
        <w:tab w:val="right" w:pos="8505"/>
      </w:tabs>
      <w:rPr>
        <w:color w:val="0A5BAB" w:themeColor="accent1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-5" w:type="dxa"/>
      <w:tblLook w:val="04A0" w:firstRow="1" w:lastRow="0" w:firstColumn="1" w:lastColumn="0" w:noHBand="0" w:noVBand="1"/>
    </w:tblPr>
    <w:tblGrid>
      <w:gridCol w:w="3969"/>
      <w:gridCol w:w="2835"/>
      <w:gridCol w:w="3402"/>
    </w:tblGrid>
    <w:tr w:rsidR="0050769D" w14:paraId="2214E98F" w14:textId="77777777" w:rsidTr="00CE68FB">
      <w:tc>
        <w:tcPr>
          <w:tcW w:w="10206" w:type="dxa"/>
          <w:gridSpan w:val="3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59014DDC" w14:textId="77777777" w:rsidR="0050769D" w:rsidRDefault="004D7AAB" w:rsidP="006A3F97">
          <w:pPr>
            <w:pStyle w:val="Head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C95F8C0" wp14:editId="40749EF0">
                    <wp:simplePos x="0" y="0"/>
                    <wp:positionH relativeFrom="margin">
                      <wp:posOffset>-60325</wp:posOffset>
                    </wp:positionH>
                    <wp:positionV relativeFrom="paragraph">
                      <wp:posOffset>90805</wp:posOffset>
                    </wp:positionV>
                    <wp:extent cx="5535637" cy="3492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35637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id w:val="133454040"/>
                                  <w:lock w:val="sdtContentLocked"/>
                                  <w:placeholder>
                                    <w:docPart w:val="DefaultPlaceholder_-1854013440"/>
                                  </w:placeholder>
                                  <w:group/>
                                </w:sdtPr>
                                <w:sdtContent>
                                  <w:p w14:paraId="08126DE0" w14:textId="39EF0634" w:rsidR="0050769D" w:rsidRPr="003602F0" w:rsidRDefault="00E63194" w:rsidP="00504D10">
                                    <w:pPr>
                                      <w:spacing w:before="60" w:after="60" w:line="240" w:lineRule="aut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instrText xml:space="preserve"> DOCPROPERTY  Objective-Title  \* MERGEFORMAT </w:instrText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606D33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t>Metrol Access Card Request Form</w:t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5F8C0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-4.75pt;margin-top:7.15pt;width:435.9pt;height: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" filled="f" stroked="f">
                    <v:textbo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id w:val="133454040"/>
                            <w:lock w:val="sdtContentLocked"/>
                            <w:placeholder>
                              <w:docPart w:val="DefaultPlaceholder_-1854013440"/>
                            </w:placeholder>
                            <w:group/>
                          </w:sdtPr>
                          <w:sdtContent>
                            <w:p w14:paraId="08126DE0" w14:textId="39EF0634" w:rsidR="0050769D" w:rsidRPr="003602F0" w:rsidRDefault="00E63194" w:rsidP="00504D10">
                              <w:pPr>
                                <w:spacing w:before="60" w:after="60" w:line="240" w:lineRule="auto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begin"/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instrText xml:space="preserve"> DOCPROPERTY  Objective-Title  \* MERGEFORMAT </w:instrText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separate"/>
                              </w:r>
                              <w:r w:rsidR="00606D33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t>Metrol Access Card Request Form</w:t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0769D">
            <w:rPr>
              <w:noProof/>
              <w:color w:val="0A5BAB" w:themeColor="accent1"/>
              <w:sz w:val="16"/>
              <w:lang w:eastAsia="en-AU"/>
            </w:rPr>
            <w:drawing>
              <wp:anchor distT="0" distB="0" distL="114300" distR="114300" simplePos="0" relativeHeight="251660288" behindDoc="0" locked="1" layoutInCell="1" allowOverlap="1" wp14:anchorId="55023813" wp14:editId="512E1767">
                <wp:simplePos x="0" y="0"/>
                <wp:positionH relativeFrom="margin">
                  <wp:posOffset>-75565</wp:posOffset>
                </wp:positionH>
                <wp:positionV relativeFrom="page">
                  <wp:posOffset>-65405</wp:posOffset>
                </wp:positionV>
                <wp:extent cx="6485255" cy="665480"/>
                <wp:effectExtent l="0" t="0" r="0" b="127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769D">
            <w:br/>
          </w:r>
          <w:r w:rsidR="0050769D">
            <w:br/>
          </w:r>
          <w:r w:rsidR="0050769D">
            <w:br/>
          </w:r>
        </w:p>
      </w:tc>
    </w:tr>
    <w:tr w:rsidR="009B4CF5" w14:paraId="76FC118D" w14:textId="77777777" w:rsidTr="009B4CF5">
      <w:trPr>
        <w:trHeight w:val="308"/>
      </w:trPr>
      <w:tc>
        <w:tcPr>
          <w:tcW w:w="3969" w:type="dxa"/>
          <w:vAlign w:val="center"/>
        </w:tcPr>
        <w:p w14:paraId="1750D75D" w14:textId="0E4E06BF" w:rsidR="009B4CF5" w:rsidRPr="009B4CF5" w:rsidRDefault="009B4CF5" w:rsidP="004C610E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>
            <w:rPr>
              <w:color w:val="0A5BAB" w:themeColor="accent1"/>
              <w:sz w:val="20"/>
              <w:szCs w:val="20"/>
            </w:rPr>
            <w:t xml:space="preserve">Document Number: </w:t>
          </w:r>
          <w:sdt>
            <w:sdtPr>
              <w:rPr>
                <w:color w:val="0A5BAB" w:themeColor="accent1"/>
                <w:sz w:val="20"/>
                <w:szCs w:val="20"/>
              </w:rPr>
              <w:id w:val="-1312173992"/>
              <w:lock w:val="sdtContentLocked"/>
              <w:placeholder>
                <w:docPart w:val="DefaultPlaceholder_-1854013440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Objective-Id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 w:rsidR="00606D33">
                <w:rPr>
                  <w:color w:val="0A5BAB" w:themeColor="accent1"/>
                  <w:sz w:val="20"/>
                  <w:szCs w:val="20"/>
                </w:rPr>
                <w:t>A6240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Merge w:val="restart"/>
          <w:vAlign w:val="center"/>
        </w:tcPr>
        <w:p w14:paraId="1362B80B" w14:textId="72294E55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 xml:space="preserve">Version: </w:t>
          </w:r>
          <w:r>
            <w:rPr>
              <w:color w:val="0A5BAB" w:themeColor="accent1"/>
              <w:sz w:val="20"/>
              <w:szCs w:val="20"/>
            </w:rPr>
            <w:fldChar w:fldCharType="begin"/>
          </w:r>
          <w:r>
            <w:rPr>
              <w:color w:val="0A5BAB" w:themeColor="accent1"/>
              <w:sz w:val="20"/>
              <w:szCs w:val="20"/>
            </w:rPr>
            <w:instrText xml:space="preserve"> DOCPROPERTY  "Objective-Latest Published Version"  \* MERGEFORMAT </w:instrText>
          </w:r>
          <w:r>
            <w:rPr>
              <w:color w:val="0A5BAB" w:themeColor="accent1"/>
              <w:sz w:val="20"/>
              <w:szCs w:val="20"/>
            </w:rPr>
            <w:fldChar w:fldCharType="separate"/>
          </w:r>
          <w:r w:rsidR="00606D33">
            <w:rPr>
              <w:color w:val="0A5BAB" w:themeColor="accent1"/>
              <w:sz w:val="20"/>
              <w:szCs w:val="20"/>
            </w:rPr>
            <w:t>5.0</w:t>
          </w:r>
          <w:r>
            <w:rPr>
              <w:color w:val="0A5BAB" w:themeColor="accent1"/>
              <w:sz w:val="20"/>
              <w:szCs w:val="20"/>
            </w:rPr>
            <w:fldChar w:fldCharType="end"/>
          </w:r>
        </w:p>
      </w:tc>
      <w:tc>
        <w:tcPr>
          <w:tcW w:w="3402" w:type="dxa"/>
          <w:vMerge w:val="restart"/>
          <w:vAlign w:val="center"/>
        </w:tcPr>
        <w:p w14:paraId="4D3B4CBF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>Published</w:t>
          </w:r>
          <w:r>
            <w:rPr>
              <w:color w:val="0A5BAB" w:themeColor="accent1"/>
              <w:sz w:val="20"/>
              <w:szCs w:val="20"/>
            </w:rPr>
            <w:t>:   xx/xx/20xx</w:t>
          </w:r>
        </w:p>
      </w:tc>
    </w:tr>
    <w:tr w:rsidR="009B4CF5" w14:paraId="0E6929DD" w14:textId="77777777" w:rsidTr="0094261B">
      <w:trPr>
        <w:trHeight w:val="307"/>
      </w:trPr>
      <w:tc>
        <w:tcPr>
          <w:tcW w:w="3969" w:type="dxa"/>
          <w:vAlign w:val="center"/>
        </w:tcPr>
        <w:p w14:paraId="3F3A4A14" w14:textId="19143773" w:rsidR="009B4CF5" w:rsidRDefault="00000000" w:rsidP="004C610E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sdt>
            <w:sdtPr>
              <w:rPr>
                <w:color w:val="0A5BAB" w:themeColor="accent1"/>
                <w:sz w:val="20"/>
                <w:szCs w:val="20"/>
              </w:rPr>
              <w:id w:val="-1336685381"/>
              <w:lock w:val="contentLocked"/>
              <w:placeholder>
                <w:docPart w:val="DefaultPlaceholder_-1854013440"/>
              </w:placeholder>
              <w:group/>
            </w:sdtPr>
            <w:sdtContent>
              <w:r w:rsidR="009B4CF5" w:rsidRPr="00852A50">
                <w:rPr>
                  <w:color w:val="0A5BAB" w:themeColor="accent1"/>
                  <w:sz w:val="20"/>
                  <w:szCs w:val="20"/>
                </w:rPr>
                <w:t>Technical Document Number:</w:t>
              </w:r>
            </w:sdtContent>
          </w:sdt>
          <w:r w:rsidR="00665510" w:rsidRPr="00852A50">
            <w:rPr>
              <w:color w:val="0A5BAB" w:themeColor="accent1"/>
              <w:sz w:val="20"/>
              <w:szCs w:val="20"/>
            </w:rPr>
            <w:t xml:space="preserve"> </w:t>
          </w:r>
          <w:sdt>
            <w:sdtPr>
              <w:rPr>
                <w:color w:val="0A5BAB" w:themeColor="accent1"/>
                <w:sz w:val="20"/>
                <w:szCs w:val="20"/>
              </w:rPr>
              <w:id w:val="694973468"/>
              <w:lock w:val="contentLocked"/>
              <w:placeholder>
                <w:docPart w:val="DefaultPlaceholder_-1854013440"/>
              </w:placeholder>
              <w:group/>
            </w:sdtPr>
            <w:sdtContent>
              <w:r w:rsidR="0064797C"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 w:rsidR="0064797C">
                <w:rPr>
                  <w:color w:val="0A5BAB" w:themeColor="accent1"/>
                  <w:sz w:val="20"/>
                  <w:szCs w:val="20"/>
                </w:rPr>
                <w:instrText xml:space="preserve"> DOCPROPERTY  "Objective-Technical Document Number"  \* MERGEFORMAT </w:instrText>
              </w:r>
              <w:r w:rsidR="0064797C"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Merge/>
          <w:vAlign w:val="center"/>
        </w:tcPr>
        <w:p w14:paraId="3A38C4D9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2EE47BAB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</w:p>
      </w:tc>
    </w:tr>
  </w:tbl>
  <w:p w14:paraId="7377B57C" w14:textId="77777777" w:rsidR="0050769D" w:rsidRDefault="0050769D" w:rsidP="0047070A"/>
  <w:p w14:paraId="527A4AB6" w14:textId="77777777" w:rsidR="00DB4B17" w:rsidRDefault="00DB4B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FD2"/>
    <w:multiLevelType w:val="multilevel"/>
    <w:tmpl w:val="73D8B330"/>
    <w:lvl w:ilvl="0">
      <w:start w:val="1"/>
      <w:numFmt w:val="bullet"/>
      <w:pStyle w:val="071BulletLevel1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pStyle w:val="072BulletLevel2"/>
      <w:lvlText w:val="o"/>
      <w:lvlJc w:val="left"/>
      <w:pPr>
        <w:ind w:left="1746" w:hanging="360"/>
      </w:pPr>
      <w:rPr>
        <w:rFonts w:ascii="Courier New" w:hAnsi="Courier New" w:hint="default"/>
      </w:rPr>
    </w:lvl>
    <w:lvl w:ilvl="2">
      <w:start w:val="1"/>
      <w:numFmt w:val="bullet"/>
      <w:pStyle w:val="073BulletLevel3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074171C3"/>
    <w:multiLevelType w:val="multilevel"/>
    <w:tmpl w:val="2438E90E"/>
    <w:lvl w:ilvl="0">
      <w:start w:val="1"/>
      <w:numFmt w:val="bullet"/>
      <w:pStyle w:val="093Table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11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113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114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021"/>
        </w:tabs>
        <w:ind w:left="1021" w:hanging="114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1247"/>
        </w:tabs>
        <w:ind w:left="1247" w:hanging="113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1474"/>
        </w:tabs>
        <w:ind w:left="1474" w:hanging="113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1701"/>
        </w:tabs>
        <w:ind w:left="1701" w:hanging="113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1928"/>
        </w:tabs>
        <w:ind w:left="1928" w:hanging="114"/>
      </w:pPr>
      <w:rPr>
        <w:rFonts w:ascii="Symbol" w:hAnsi="Symbol" w:hint="default"/>
        <w:color w:val="009CE0"/>
      </w:rPr>
    </w:lvl>
  </w:abstractNum>
  <w:abstractNum w:abstractNumId="2" w15:restartNumberingAfterBreak="0">
    <w:nsid w:val="0E226FD7"/>
    <w:multiLevelType w:val="multilevel"/>
    <w:tmpl w:val="CD2247D2"/>
    <w:styleLink w:val="Outline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738E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730530"/>
    <w:multiLevelType w:val="hybridMultilevel"/>
    <w:tmpl w:val="6BCE2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F6258"/>
    <w:multiLevelType w:val="multilevel"/>
    <w:tmpl w:val="D9DC68E6"/>
    <w:lvl w:ilvl="0">
      <w:start w:val="1"/>
      <w:numFmt w:val="decimal"/>
      <w:pStyle w:val="081NumberingLevel1"/>
      <w:lvlText w:val="%1."/>
      <w:lvlJc w:val="left"/>
      <w:pPr>
        <w:tabs>
          <w:tab w:val="num" w:pos="2120"/>
        </w:tabs>
        <w:ind w:left="2120" w:hanging="284"/>
      </w:pPr>
      <w:rPr>
        <w:rFonts w:hint="default"/>
        <w:color w:val="auto"/>
      </w:rPr>
    </w:lvl>
    <w:lvl w:ilvl="1">
      <w:start w:val="1"/>
      <w:numFmt w:val="lowerLetter"/>
      <w:pStyle w:val="082NumberingLevel2"/>
      <w:lvlText w:val="%2."/>
      <w:lvlJc w:val="left"/>
      <w:pPr>
        <w:tabs>
          <w:tab w:val="num" w:pos="2346"/>
        </w:tabs>
        <w:ind w:left="2346" w:hanging="283"/>
      </w:pPr>
      <w:rPr>
        <w:rFonts w:hint="default"/>
        <w:color w:val="000000"/>
      </w:rPr>
    </w:lvl>
    <w:lvl w:ilvl="2">
      <w:start w:val="1"/>
      <w:numFmt w:val="lowerRoman"/>
      <w:pStyle w:val="083NumberingLevel3"/>
      <w:lvlText w:val="%3."/>
      <w:lvlJc w:val="left"/>
      <w:pPr>
        <w:tabs>
          <w:tab w:val="num" w:pos="2573"/>
        </w:tabs>
        <w:ind w:left="2573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00"/>
        </w:tabs>
        <w:ind w:left="2800" w:hanging="284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tabs>
          <w:tab w:val="num" w:pos="3027"/>
        </w:tabs>
        <w:ind w:left="3027" w:hanging="284"/>
      </w:pPr>
      <w:rPr>
        <w:rFonts w:hint="default"/>
        <w:color w:val="000000" w:themeColor="text1"/>
      </w:rPr>
    </w:lvl>
    <w:lvl w:ilvl="5">
      <w:start w:val="1"/>
      <w:numFmt w:val="lowerRoman"/>
      <w:lvlText w:val="%6."/>
      <w:lvlJc w:val="left"/>
      <w:pPr>
        <w:tabs>
          <w:tab w:val="num" w:pos="3254"/>
        </w:tabs>
        <w:ind w:left="3254" w:hanging="284"/>
      </w:pPr>
      <w:rPr>
        <w:rFonts w:hint="default"/>
        <w:color w:val="000000" w:themeColor="text1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283"/>
      </w:pPr>
      <w:rPr>
        <w:rFonts w:hint="default"/>
        <w:color w:val="000000" w:themeColor="text1"/>
      </w:rPr>
    </w:lvl>
    <w:lvl w:ilvl="7">
      <w:start w:val="1"/>
      <w:numFmt w:val="lowerLetter"/>
      <w:lvlText w:val="%8."/>
      <w:lvlJc w:val="left"/>
      <w:pPr>
        <w:tabs>
          <w:tab w:val="num" w:pos="3707"/>
        </w:tabs>
        <w:ind w:left="3707" w:hanging="283"/>
      </w:pPr>
      <w:rPr>
        <w:rFonts w:hint="default"/>
        <w:color w:val="000000" w:themeColor="text1"/>
      </w:rPr>
    </w:lvl>
    <w:lvl w:ilvl="8">
      <w:start w:val="1"/>
      <w:numFmt w:val="lowerRoman"/>
      <w:lvlText w:val="%9."/>
      <w:lvlJc w:val="left"/>
      <w:pPr>
        <w:ind w:left="3934" w:hanging="284"/>
      </w:pPr>
      <w:rPr>
        <w:rFonts w:hint="default"/>
        <w:color w:val="000000" w:themeColor="text1"/>
      </w:rPr>
    </w:lvl>
  </w:abstractNum>
  <w:abstractNum w:abstractNumId="6" w15:restartNumberingAfterBreak="0">
    <w:nsid w:val="413C635A"/>
    <w:multiLevelType w:val="multilevel"/>
    <w:tmpl w:val="11D4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30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8" w:hanging="1440"/>
      </w:pPr>
      <w:rPr>
        <w:rFonts w:hint="default"/>
      </w:rPr>
    </w:lvl>
  </w:abstractNum>
  <w:num w:numId="1" w16cid:durableId="563491411">
    <w:abstractNumId w:val="2"/>
  </w:num>
  <w:num w:numId="2" w16cid:durableId="2050297094">
    <w:abstractNumId w:val="1"/>
  </w:num>
  <w:num w:numId="3" w16cid:durableId="1509446324">
    <w:abstractNumId w:val="5"/>
  </w:num>
  <w:num w:numId="4" w16cid:durableId="344525518">
    <w:abstractNumId w:val="6"/>
  </w:num>
  <w:num w:numId="5" w16cid:durableId="1681543006">
    <w:abstractNumId w:val="3"/>
  </w:num>
  <w:num w:numId="6" w16cid:durableId="1938177806">
    <w:abstractNumId w:val="0"/>
  </w:num>
  <w:num w:numId="7" w16cid:durableId="146099529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defaultTabStop w:val="720"/>
  <w:defaultTableStyle w:val="Metrotext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F0"/>
    <w:rsid w:val="00000264"/>
    <w:rsid w:val="00013D58"/>
    <w:rsid w:val="000161A5"/>
    <w:rsid w:val="000161AE"/>
    <w:rsid w:val="00031ED4"/>
    <w:rsid w:val="00032C46"/>
    <w:rsid w:val="00041854"/>
    <w:rsid w:val="00042444"/>
    <w:rsid w:val="00044AFF"/>
    <w:rsid w:val="000552A2"/>
    <w:rsid w:val="00056332"/>
    <w:rsid w:val="00057C7F"/>
    <w:rsid w:val="0006263C"/>
    <w:rsid w:val="00066052"/>
    <w:rsid w:val="00067D1C"/>
    <w:rsid w:val="00067E4A"/>
    <w:rsid w:val="00075999"/>
    <w:rsid w:val="00075FDC"/>
    <w:rsid w:val="00076938"/>
    <w:rsid w:val="000773B8"/>
    <w:rsid w:val="00080D6D"/>
    <w:rsid w:val="0008578D"/>
    <w:rsid w:val="0009519C"/>
    <w:rsid w:val="000A4818"/>
    <w:rsid w:val="000A7314"/>
    <w:rsid w:val="000B0738"/>
    <w:rsid w:val="000B3F75"/>
    <w:rsid w:val="000C4162"/>
    <w:rsid w:val="000C4544"/>
    <w:rsid w:val="000E1705"/>
    <w:rsid w:val="000F2256"/>
    <w:rsid w:val="000F3614"/>
    <w:rsid w:val="000F45CB"/>
    <w:rsid w:val="000F6B1F"/>
    <w:rsid w:val="00105F33"/>
    <w:rsid w:val="001120C3"/>
    <w:rsid w:val="001143C6"/>
    <w:rsid w:val="00117895"/>
    <w:rsid w:val="0012072C"/>
    <w:rsid w:val="00120A0E"/>
    <w:rsid w:val="001271E4"/>
    <w:rsid w:val="0013003F"/>
    <w:rsid w:val="00132F42"/>
    <w:rsid w:val="00133DB1"/>
    <w:rsid w:val="00133FD8"/>
    <w:rsid w:val="0013667E"/>
    <w:rsid w:val="00140ABB"/>
    <w:rsid w:val="00145A5D"/>
    <w:rsid w:val="00147108"/>
    <w:rsid w:val="0015402F"/>
    <w:rsid w:val="00154A0F"/>
    <w:rsid w:val="00161652"/>
    <w:rsid w:val="00167210"/>
    <w:rsid w:val="00171ACC"/>
    <w:rsid w:val="0017666F"/>
    <w:rsid w:val="00195530"/>
    <w:rsid w:val="001A3B2B"/>
    <w:rsid w:val="001A7231"/>
    <w:rsid w:val="001B0400"/>
    <w:rsid w:val="001B36A1"/>
    <w:rsid w:val="001B4153"/>
    <w:rsid w:val="001B5810"/>
    <w:rsid w:val="001B5FB6"/>
    <w:rsid w:val="001C263D"/>
    <w:rsid w:val="001C592B"/>
    <w:rsid w:val="001D30B0"/>
    <w:rsid w:val="001E51C4"/>
    <w:rsid w:val="001F54D2"/>
    <w:rsid w:val="001F5FF5"/>
    <w:rsid w:val="00203C09"/>
    <w:rsid w:val="00207EE1"/>
    <w:rsid w:val="00211241"/>
    <w:rsid w:val="002220B1"/>
    <w:rsid w:val="00236269"/>
    <w:rsid w:val="00237591"/>
    <w:rsid w:val="00242BDE"/>
    <w:rsid w:val="00262958"/>
    <w:rsid w:val="0026427B"/>
    <w:rsid w:val="002665A8"/>
    <w:rsid w:val="00266DF2"/>
    <w:rsid w:val="002675FF"/>
    <w:rsid w:val="002700F5"/>
    <w:rsid w:val="00276096"/>
    <w:rsid w:val="002769FB"/>
    <w:rsid w:val="002813B4"/>
    <w:rsid w:val="00281F75"/>
    <w:rsid w:val="00282583"/>
    <w:rsid w:val="00284AF0"/>
    <w:rsid w:val="00290255"/>
    <w:rsid w:val="00290A9F"/>
    <w:rsid w:val="00292EDF"/>
    <w:rsid w:val="002A0FBA"/>
    <w:rsid w:val="002A6620"/>
    <w:rsid w:val="002B26C1"/>
    <w:rsid w:val="002C1FF0"/>
    <w:rsid w:val="002C7067"/>
    <w:rsid w:val="002D547D"/>
    <w:rsid w:val="002D6C86"/>
    <w:rsid w:val="002D71D8"/>
    <w:rsid w:val="002E01C9"/>
    <w:rsid w:val="002E3237"/>
    <w:rsid w:val="00310494"/>
    <w:rsid w:val="00310897"/>
    <w:rsid w:val="003155B5"/>
    <w:rsid w:val="00323FAB"/>
    <w:rsid w:val="00327216"/>
    <w:rsid w:val="003352AA"/>
    <w:rsid w:val="00337CFF"/>
    <w:rsid w:val="00340182"/>
    <w:rsid w:val="003457DA"/>
    <w:rsid w:val="00346D16"/>
    <w:rsid w:val="00353247"/>
    <w:rsid w:val="003550BA"/>
    <w:rsid w:val="003602F0"/>
    <w:rsid w:val="00375725"/>
    <w:rsid w:val="00377832"/>
    <w:rsid w:val="00377DF3"/>
    <w:rsid w:val="003809E7"/>
    <w:rsid w:val="00380AE9"/>
    <w:rsid w:val="003810B4"/>
    <w:rsid w:val="00385A24"/>
    <w:rsid w:val="00390350"/>
    <w:rsid w:val="00390601"/>
    <w:rsid w:val="00390DDA"/>
    <w:rsid w:val="0039179C"/>
    <w:rsid w:val="00391B6E"/>
    <w:rsid w:val="003923BF"/>
    <w:rsid w:val="00392AA2"/>
    <w:rsid w:val="00396364"/>
    <w:rsid w:val="003A084C"/>
    <w:rsid w:val="003B46BE"/>
    <w:rsid w:val="003B6091"/>
    <w:rsid w:val="003B647E"/>
    <w:rsid w:val="003D04D5"/>
    <w:rsid w:val="003D0898"/>
    <w:rsid w:val="003D4355"/>
    <w:rsid w:val="003E7EE4"/>
    <w:rsid w:val="003F0BD9"/>
    <w:rsid w:val="003F2BDD"/>
    <w:rsid w:val="00415E00"/>
    <w:rsid w:val="004213D2"/>
    <w:rsid w:val="004253FE"/>
    <w:rsid w:val="00440416"/>
    <w:rsid w:val="00446A2E"/>
    <w:rsid w:val="004473C7"/>
    <w:rsid w:val="00447556"/>
    <w:rsid w:val="0045725C"/>
    <w:rsid w:val="00457612"/>
    <w:rsid w:val="00457F67"/>
    <w:rsid w:val="0046027A"/>
    <w:rsid w:val="00463AA0"/>
    <w:rsid w:val="00464F2B"/>
    <w:rsid w:val="004663F1"/>
    <w:rsid w:val="00466A89"/>
    <w:rsid w:val="00466FAE"/>
    <w:rsid w:val="00467618"/>
    <w:rsid w:val="0047070A"/>
    <w:rsid w:val="004812E4"/>
    <w:rsid w:val="004918F6"/>
    <w:rsid w:val="00491C48"/>
    <w:rsid w:val="00493CF9"/>
    <w:rsid w:val="00494E80"/>
    <w:rsid w:val="0049619B"/>
    <w:rsid w:val="004A0797"/>
    <w:rsid w:val="004A1779"/>
    <w:rsid w:val="004A44C8"/>
    <w:rsid w:val="004A6614"/>
    <w:rsid w:val="004B14B8"/>
    <w:rsid w:val="004B22A4"/>
    <w:rsid w:val="004B34FA"/>
    <w:rsid w:val="004B3892"/>
    <w:rsid w:val="004C610E"/>
    <w:rsid w:val="004D451F"/>
    <w:rsid w:val="004D7AAB"/>
    <w:rsid w:val="004E2248"/>
    <w:rsid w:val="004E2FCB"/>
    <w:rsid w:val="004E5239"/>
    <w:rsid w:val="004E7AEE"/>
    <w:rsid w:val="004F2982"/>
    <w:rsid w:val="004F523A"/>
    <w:rsid w:val="00500015"/>
    <w:rsid w:val="005013C5"/>
    <w:rsid w:val="00503E5E"/>
    <w:rsid w:val="00504D10"/>
    <w:rsid w:val="0050769D"/>
    <w:rsid w:val="0051765A"/>
    <w:rsid w:val="00517840"/>
    <w:rsid w:val="00527ECC"/>
    <w:rsid w:val="00531E63"/>
    <w:rsid w:val="00536A63"/>
    <w:rsid w:val="00537EA9"/>
    <w:rsid w:val="00550081"/>
    <w:rsid w:val="00556026"/>
    <w:rsid w:val="005568D7"/>
    <w:rsid w:val="005607D6"/>
    <w:rsid w:val="0056161F"/>
    <w:rsid w:val="00571837"/>
    <w:rsid w:val="00573CB9"/>
    <w:rsid w:val="0057405A"/>
    <w:rsid w:val="005805AF"/>
    <w:rsid w:val="00583A30"/>
    <w:rsid w:val="00592178"/>
    <w:rsid w:val="00592CAC"/>
    <w:rsid w:val="005A39FD"/>
    <w:rsid w:val="005B1137"/>
    <w:rsid w:val="005B1F7C"/>
    <w:rsid w:val="005C06BE"/>
    <w:rsid w:val="005D0D76"/>
    <w:rsid w:val="005D497B"/>
    <w:rsid w:val="005E15B4"/>
    <w:rsid w:val="005E379A"/>
    <w:rsid w:val="005F09F0"/>
    <w:rsid w:val="005F1240"/>
    <w:rsid w:val="005F129E"/>
    <w:rsid w:val="005F2939"/>
    <w:rsid w:val="00600DB2"/>
    <w:rsid w:val="006021E7"/>
    <w:rsid w:val="006054CB"/>
    <w:rsid w:val="00606B35"/>
    <w:rsid w:val="00606D33"/>
    <w:rsid w:val="006078E6"/>
    <w:rsid w:val="006141C5"/>
    <w:rsid w:val="00615617"/>
    <w:rsid w:val="0061744D"/>
    <w:rsid w:val="006179FA"/>
    <w:rsid w:val="00620058"/>
    <w:rsid w:val="0062105F"/>
    <w:rsid w:val="006222D0"/>
    <w:rsid w:val="00625718"/>
    <w:rsid w:val="0063098F"/>
    <w:rsid w:val="00630A29"/>
    <w:rsid w:val="0063514F"/>
    <w:rsid w:val="00635D60"/>
    <w:rsid w:val="00641032"/>
    <w:rsid w:val="006434B8"/>
    <w:rsid w:val="00647766"/>
    <w:rsid w:val="0064797C"/>
    <w:rsid w:val="00652C03"/>
    <w:rsid w:val="00656368"/>
    <w:rsid w:val="00661080"/>
    <w:rsid w:val="0066431C"/>
    <w:rsid w:val="00665510"/>
    <w:rsid w:val="006707E0"/>
    <w:rsid w:val="00672A2B"/>
    <w:rsid w:val="00673E26"/>
    <w:rsid w:val="00677AF0"/>
    <w:rsid w:val="0068081D"/>
    <w:rsid w:val="00683DF7"/>
    <w:rsid w:val="00684412"/>
    <w:rsid w:val="006868CC"/>
    <w:rsid w:val="006873E9"/>
    <w:rsid w:val="00687729"/>
    <w:rsid w:val="006913B3"/>
    <w:rsid w:val="006934A6"/>
    <w:rsid w:val="00695902"/>
    <w:rsid w:val="006959C3"/>
    <w:rsid w:val="00696342"/>
    <w:rsid w:val="006A3F97"/>
    <w:rsid w:val="006A426C"/>
    <w:rsid w:val="006A4296"/>
    <w:rsid w:val="006B1CA4"/>
    <w:rsid w:val="006B269F"/>
    <w:rsid w:val="006B2A8E"/>
    <w:rsid w:val="006C3AEE"/>
    <w:rsid w:val="006C3EED"/>
    <w:rsid w:val="006D14DA"/>
    <w:rsid w:val="006E13C2"/>
    <w:rsid w:val="006E1C89"/>
    <w:rsid w:val="006E3D01"/>
    <w:rsid w:val="006F2ACA"/>
    <w:rsid w:val="006F4CE1"/>
    <w:rsid w:val="00700C08"/>
    <w:rsid w:val="007073FD"/>
    <w:rsid w:val="0071763D"/>
    <w:rsid w:val="00722E06"/>
    <w:rsid w:val="007256AC"/>
    <w:rsid w:val="0073593C"/>
    <w:rsid w:val="00736D77"/>
    <w:rsid w:val="00737FF7"/>
    <w:rsid w:val="00751FB1"/>
    <w:rsid w:val="00753C89"/>
    <w:rsid w:val="00755E7B"/>
    <w:rsid w:val="00761200"/>
    <w:rsid w:val="00764C0A"/>
    <w:rsid w:val="007650E8"/>
    <w:rsid w:val="007730AB"/>
    <w:rsid w:val="0078779E"/>
    <w:rsid w:val="0079269A"/>
    <w:rsid w:val="0079288F"/>
    <w:rsid w:val="007A42CA"/>
    <w:rsid w:val="007B6E89"/>
    <w:rsid w:val="007B7178"/>
    <w:rsid w:val="007C2564"/>
    <w:rsid w:val="007C6D17"/>
    <w:rsid w:val="007D2E76"/>
    <w:rsid w:val="007E40C4"/>
    <w:rsid w:val="007E4211"/>
    <w:rsid w:val="007E4284"/>
    <w:rsid w:val="007F4F6E"/>
    <w:rsid w:val="008017D1"/>
    <w:rsid w:val="008020DD"/>
    <w:rsid w:val="0080629C"/>
    <w:rsid w:val="00806DD1"/>
    <w:rsid w:val="0081387F"/>
    <w:rsid w:val="00814AFC"/>
    <w:rsid w:val="00832270"/>
    <w:rsid w:val="00835739"/>
    <w:rsid w:val="00836DD5"/>
    <w:rsid w:val="00841262"/>
    <w:rsid w:val="00841270"/>
    <w:rsid w:val="008421CC"/>
    <w:rsid w:val="00844961"/>
    <w:rsid w:val="008464F6"/>
    <w:rsid w:val="0085017D"/>
    <w:rsid w:val="0085071C"/>
    <w:rsid w:val="00850A4D"/>
    <w:rsid w:val="00852A50"/>
    <w:rsid w:val="008609A7"/>
    <w:rsid w:val="00861FCC"/>
    <w:rsid w:val="00862902"/>
    <w:rsid w:val="00866573"/>
    <w:rsid w:val="00871B09"/>
    <w:rsid w:val="00875970"/>
    <w:rsid w:val="00882D8E"/>
    <w:rsid w:val="008A1AAF"/>
    <w:rsid w:val="008A796D"/>
    <w:rsid w:val="008B10AE"/>
    <w:rsid w:val="008B1876"/>
    <w:rsid w:val="008B64E0"/>
    <w:rsid w:val="008B6DA8"/>
    <w:rsid w:val="008C6EAB"/>
    <w:rsid w:val="008C7310"/>
    <w:rsid w:val="008D3222"/>
    <w:rsid w:val="008E0C63"/>
    <w:rsid w:val="008E358B"/>
    <w:rsid w:val="008E3739"/>
    <w:rsid w:val="008E3B56"/>
    <w:rsid w:val="008E4F46"/>
    <w:rsid w:val="008E630D"/>
    <w:rsid w:val="008F0DE1"/>
    <w:rsid w:val="008F1C2C"/>
    <w:rsid w:val="008F3EFF"/>
    <w:rsid w:val="008F46D8"/>
    <w:rsid w:val="008F6808"/>
    <w:rsid w:val="00900F2F"/>
    <w:rsid w:val="00916264"/>
    <w:rsid w:val="00921F3E"/>
    <w:rsid w:val="009257F9"/>
    <w:rsid w:val="00932B75"/>
    <w:rsid w:val="0093390E"/>
    <w:rsid w:val="009368BD"/>
    <w:rsid w:val="009423B5"/>
    <w:rsid w:val="0094261B"/>
    <w:rsid w:val="00942A45"/>
    <w:rsid w:val="00947635"/>
    <w:rsid w:val="009534BE"/>
    <w:rsid w:val="00954866"/>
    <w:rsid w:val="00956948"/>
    <w:rsid w:val="00956E8D"/>
    <w:rsid w:val="00962844"/>
    <w:rsid w:val="009770CA"/>
    <w:rsid w:val="009804C7"/>
    <w:rsid w:val="009806DD"/>
    <w:rsid w:val="00980F40"/>
    <w:rsid w:val="009828A0"/>
    <w:rsid w:val="00984E7F"/>
    <w:rsid w:val="00991E39"/>
    <w:rsid w:val="009931BC"/>
    <w:rsid w:val="009A2FAA"/>
    <w:rsid w:val="009A3F38"/>
    <w:rsid w:val="009A4FA6"/>
    <w:rsid w:val="009B3A5F"/>
    <w:rsid w:val="009B4100"/>
    <w:rsid w:val="009B494F"/>
    <w:rsid w:val="009B4CF5"/>
    <w:rsid w:val="009D2596"/>
    <w:rsid w:val="009D28CC"/>
    <w:rsid w:val="009E1A95"/>
    <w:rsid w:val="009E332E"/>
    <w:rsid w:val="009F0526"/>
    <w:rsid w:val="009F4677"/>
    <w:rsid w:val="009F5986"/>
    <w:rsid w:val="00A01EED"/>
    <w:rsid w:val="00A0781F"/>
    <w:rsid w:val="00A12854"/>
    <w:rsid w:val="00A135F9"/>
    <w:rsid w:val="00A16C00"/>
    <w:rsid w:val="00A23560"/>
    <w:rsid w:val="00A309A5"/>
    <w:rsid w:val="00A3302D"/>
    <w:rsid w:val="00A371C7"/>
    <w:rsid w:val="00A41721"/>
    <w:rsid w:val="00A41E19"/>
    <w:rsid w:val="00A4250B"/>
    <w:rsid w:val="00A42DE7"/>
    <w:rsid w:val="00A453F3"/>
    <w:rsid w:val="00A45A6D"/>
    <w:rsid w:val="00A45C1A"/>
    <w:rsid w:val="00A5159C"/>
    <w:rsid w:val="00A51868"/>
    <w:rsid w:val="00A51E38"/>
    <w:rsid w:val="00A67DA1"/>
    <w:rsid w:val="00A77E99"/>
    <w:rsid w:val="00A817E4"/>
    <w:rsid w:val="00A82466"/>
    <w:rsid w:val="00A85AB8"/>
    <w:rsid w:val="00A85AF7"/>
    <w:rsid w:val="00A86389"/>
    <w:rsid w:val="00A92962"/>
    <w:rsid w:val="00A92DAA"/>
    <w:rsid w:val="00AB0100"/>
    <w:rsid w:val="00AB3384"/>
    <w:rsid w:val="00AB36E2"/>
    <w:rsid w:val="00AB5903"/>
    <w:rsid w:val="00AB7280"/>
    <w:rsid w:val="00AC5F79"/>
    <w:rsid w:val="00AD1B62"/>
    <w:rsid w:val="00AE1787"/>
    <w:rsid w:val="00AE2AC1"/>
    <w:rsid w:val="00AE487A"/>
    <w:rsid w:val="00AF35C2"/>
    <w:rsid w:val="00AF4711"/>
    <w:rsid w:val="00AF7231"/>
    <w:rsid w:val="00B005E8"/>
    <w:rsid w:val="00B01A3F"/>
    <w:rsid w:val="00B05383"/>
    <w:rsid w:val="00B13895"/>
    <w:rsid w:val="00B14F2A"/>
    <w:rsid w:val="00B21636"/>
    <w:rsid w:val="00B25C73"/>
    <w:rsid w:val="00B27F90"/>
    <w:rsid w:val="00B3033A"/>
    <w:rsid w:val="00B31B16"/>
    <w:rsid w:val="00B368E3"/>
    <w:rsid w:val="00B40A2C"/>
    <w:rsid w:val="00B41B36"/>
    <w:rsid w:val="00B5622A"/>
    <w:rsid w:val="00B574EE"/>
    <w:rsid w:val="00B70538"/>
    <w:rsid w:val="00B72DF7"/>
    <w:rsid w:val="00B762FB"/>
    <w:rsid w:val="00B9097B"/>
    <w:rsid w:val="00B9210C"/>
    <w:rsid w:val="00B92C97"/>
    <w:rsid w:val="00B93F6B"/>
    <w:rsid w:val="00B945ED"/>
    <w:rsid w:val="00BA1A24"/>
    <w:rsid w:val="00BA251B"/>
    <w:rsid w:val="00BA7459"/>
    <w:rsid w:val="00BB01C6"/>
    <w:rsid w:val="00BB183A"/>
    <w:rsid w:val="00BB2624"/>
    <w:rsid w:val="00BC27B1"/>
    <w:rsid w:val="00BC686D"/>
    <w:rsid w:val="00BD1B30"/>
    <w:rsid w:val="00BD1EC0"/>
    <w:rsid w:val="00BD2A6D"/>
    <w:rsid w:val="00BD7A7B"/>
    <w:rsid w:val="00BD7FBD"/>
    <w:rsid w:val="00BE0B80"/>
    <w:rsid w:val="00BE3B96"/>
    <w:rsid w:val="00BF026D"/>
    <w:rsid w:val="00BF3BB2"/>
    <w:rsid w:val="00BF4C17"/>
    <w:rsid w:val="00BF6BE3"/>
    <w:rsid w:val="00C0351D"/>
    <w:rsid w:val="00C10E4A"/>
    <w:rsid w:val="00C137F3"/>
    <w:rsid w:val="00C16822"/>
    <w:rsid w:val="00C24B0B"/>
    <w:rsid w:val="00C256B6"/>
    <w:rsid w:val="00C30A7C"/>
    <w:rsid w:val="00C3226E"/>
    <w:rsid w:val="00C341AE"/>
    <w:rsid w:val="00C351B2"/>
    <w:rsid w:val="00C3554F"/>
    <w:rsid w:val="00C4469E"/>
    <w:rsid w:val="00C50688"/>
    <w:rsid w:val="00C51C70"/>
    <w:rsid w:val="00C5565E"/>
    <w:rsid w:val="00C665AA"/>
    <w:rsid w:val="00C66B4E"/>
    <w:rsid w:val="00C70AF6"/>
    <w:rsid w:val="00C74940"/>
    <w:rsid w:val="00C75A4E"/>
    <w:rsid w:val="00C94EFF"/>
    <w:rsid w:val="00C95FE9"/>
    <w:rsid w:val="00CA2CF4"/>
    <w:rsid w:val="00CA55DD"/>
    <w:rsid w:val="00CB4E01"/>
    <w:rsid w:val="00CB7A09"/>
    <w:rsid w:val="00CB7BFA"/>
    <w:rsid w:val="00CB7F42"/>
    <w:rsid w:val="00CD44F5"/>
    <w:rsid w:val="00CD592E"/>
    <w:rsid w:val="00CE21E3"/>
    <w:rsid w:val="00CE68FB"/>
    <w:rsid w:val="00CE74AB"/>
    <w:rsid w:val="00CF0ECF"/>
    <w:rsid w:val="00CF3B62"/>
    <w:rsid w:val="00CF5197"/>
    <w:rsid w:val="00CF56F7"/>
    <w:rsid w:val="00CF64A9"/>
    <w:rsid w:val="00CF7321"/>
    <w:rsid w:val="00D00DDC"/>
    <w:rsid w:val="00D02F52"/>
    <w:rsid w:val="00D03BDD"/>
    <w:rsid w:val="00D04CB7"/>
    <w:rsid w:val="00D04DBC"/>
    <w:rsid w:val="00D0773E"/>
    <w:rsid w:val="00D07D71"/>
    <w:rsid w:val="00D12560"/>
    <w:rsid w:val="00D1648A"/>
    <w:rsid w:val="00D164EA"/>
    <w:rsid w:val="00D20A1A"/>
    <w:rsid w:val="00D21CF6"/>
    <w:rsid w:val="00D27790"/>
    <w:rsid w:val="00D357A2"/>
    <w:rsid w:val="00D37A56"/>
    <w:rsid w:val="00D478E9"/>
    <w:rsid w:val="00D51FB9"/>
    <w:rsid w:val="00D607B4"/>
    <w:rsid w:val="00D740DA"/>
    <w:rsid w:val="00D74725"/>
    <w:rsid w:val="00D826A2"/>
    <w:rsid w:val="00D844CA"/>
    <w:rsid w:val="00D84FBD"/>
    <w:rsid w:val="00D86E00"/>
    <w:rsid w:val="00D90866"/>
    <w:rsid w:val="00D91A91"/>
    <w:rsid w:val="00D91F89"/>
    <w:rsid w:val="00D92965"/>
    <w:rsid w:val="00D92EE5"/>
    <w:rsid w:val="00DA2CC1"/>
    <w:rsid w:val="00DB4B17"/>
    <w:rsid w:val="00DB705B"/>
    <w:rsid w:val="00DC1CD9"/>
    <w:rsid w:val="00DC3298"/>
    <w:rsid w:val="00DC38B7"/>
    <w:rsid w:val="00DC3CD7"/>
    <w:rsid w:val="00DC48B2"/>
    <w:rsid w:val="00DC7F8B"/>
    <w:rsid w:val="00DD08D4"/>
    <w:rsid w:val="00DD1362"/>
    <w:rsid w:val="00DD4AA0"/>
    <w:rsid w:val="00DD778E"/>
    <w:rsid w:val="00DD7BE0"/>
    <w:rsid w:val="00DE0E25"/>
    <w:rsid w:val="00DE1796"/>
    <w:rsid w:val="00DE465A"/>
    <w:rsid w:val="00DF7809"/>
    <w:rsid w:val="00E04420"/>
    <w:rsid w:val="00E07FE7"/>
    <w:rsid w:val="00E11B48"/>
    <w:rsid w:val="00E14126"/>
    <w:rsid w:val="00E158B6"/>
    <w:rsid w:val="00E21EE1"/>
    <w:rsid w:val="00E239CF"/>
    <w:rsid w:val="00E24560"/>
    <w:rsid w:val="00E24D8D"/>
    <w:rsid w:val="00E274F3"/>
    <w:rsid w:val="00E27634"/>
    <w:rsid w:val="00E3222D"/>
    <w:rsid w:val="00E37BC7"/>
    <w:rsid w:val="00E41097"/>
    <w:rsid w:val="00E44C30"/>
    <w:rsid w:val="00E62F68"/>
    <w:rsid w:val="00E63194"/>
    <w:rsid w:val="00E66918"/>
    <w:rsid w:val="00E73B03"/>
    <w:rsid w:val="00E75DB5"/>
    <w:rsid w:val="00E84A3D"/>
    <w:rsid w:val="00E9473F"/>
    <w:rsid w:val="00EA698C"/>
    <w:rsid w:val="00EB5BA6"/>
    <w:rsid w:val="00EC079D"/>
    <w:rsid w:val="00EC22FB"/>
    <w:rsid w:val="00EC278D"/>
    <w:rsid w:val="00EC452C"/>
    <w:rsid w:val="00EC7240"/>
    <w:rsid w:val="00ED4C7C"/>
    <w:rsid w:val="00ED4F6C"/>
    <w:rsid w:val="00ED50B2"/>
    <w:rsid w:val="00ED5897"/>
    <w:rsid w:val="00EE1A2F"/>
    <w:rsid w:val="00EF1370"/>
    <w:rsid w:val="00F02622"/>
    <w:rsid w:val="00F0491B"/>
    <w:rsid w:val="00F06578"/>
    <w:rsid w:val="00F06AC3"/>
    <w:rsid w:val="00F12A58"/>
    <w:rsid w:val="00F12AAA"/>
    <w:rsid w:val="00F173F7"/>
    <w:rsid w:val="00F22F0F"/>
    <w:rsid w:val="00F23843"/>
    <w:rsid w:val="00F239FD"/>
    <w:rsid w:val="00F27A45"/>
    <w:rsid w:val="00F31C76"/>
    <w:rsid w:val="00F33001"/>
    <w:rsid w:val="00F33BA3"/>
    <w:rsid w:val="00F346A0"/>
    <w:rsid w:val="00F354B4"/>
    <w:rsid w:val="00F357D4"/>
    <w:rsid w:val="00F51240"/>
    <w:rsid w:val="00F52784"/>
    <w:rsid w:val="00F5362D"/>
    <w:rsid w:val="00F53881"/>
    <w:rsid w:val="00F558B3"/>
    <w:rsid w:val="00F618C8"/>
    <w:rsid w:val="00F70EFF"/>
    <w:rsid w:val="00F71FAE"/>
    <w:rsid w:val="00F73EB7"/>
    <w:rsid w:val="00F76369"/>
    <w:rsid w:val="00F8183A"/>
    <w:rsid w:val="00F8615E"/>
    <w:rsid w:val="00F912EA"/>
    <w:rsid w:val="00F93996"/>
    <w:rsid w:val="00F96F0D"/>
    <w:rsid w:val="00FA3F05"/>
    <w:rsid w:val="00FA4787"/>
    <w:rsid w:val="00FF1147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E7E01B"/>
  <w14:defaultImageDpi w14:val="330"/>
  <w15:docId w15:val="{424087D1-783B-44F5-9E3F-15985FAF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6A2E"/>
    <w:pPr>
      <w:spacing w:after="180" w:line="260" w:lineRule="exact"/>
    </w:pPr>
    <w:rPr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rsid w:val="0062005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7437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20058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7437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5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52D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1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437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34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052D55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34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52D55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34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34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34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51868"/>
    <w:pPr>
      <w:ind w:left="720"/>
      <w:contextualSpacing/>
    </w:pPr>
  </w:style>
  <w:style w:type="paragraph" w:customStyle="1" w:styleId="01HeadingNumberedLevel1">
    <w:name w:val="01_Heading Numbered Level 1"/>
    <w:next w:val="00Bodycopy"/>
    <w:link w:val="01HeadingNumberedLevel1Char"/>
    <w:qFormat/>
    <w:rsid w:val="00B574EE"/>
    <w:pPr>
      <w:spacing w:before="480" w:after="120"/>
      <w:outlineLvl w:val="0"/>
    </w:pPr>
    <w:rPr>
      <w:b/>
      <w:color w:val="0A5BAB" w:themeColor="accent1"/>
      <w:szCs w:val="32"/>
      <w:lang w:val="en-GB"/>
    </w:rPr>
  </w:style>
  <w:style w:type="paragraph" w:customStyle="1" w:styleId="02HeadingNumberedLevel2">
    <w:name w:val="02_Heading Numbered Level 2"/>
    <w:basedOn w:val="01HeadingNumberedLevel1"/>
    <w:link w:val="02HeadingNumberedLevel2Char"/>
    <w:qFormat/>
    <w:rsid w:val="002A6620"/>
    <w:pPr>
      <w:numPr>
        <w:ilvl w:val="1"/>
      </w:numPr>
      <w:spacing w:before="240"/>
      <w:ind w:left="851" w:hanging="851"/>
      <w:outlineLvl w:val="1"/>
    </w:pPr>
    <w:rPr>
      <w:szCs w:val="28"/>
    </w:rPr>
  </w:style>
  <w:style w:type="paragraph" w:customStyle="1" w:styleId="03HeadingNumberedLevel3">
    <w:name w:val="03_Heading Numbered Level 3"/>
    <w:basedOn w:val="02HeadingNumberedLevel2"/>
    <w:link w:val="03HeadingNumberedLevel3Char"/>
    <w:qFormat/>
    <w:rsid w:val="002A6620"/>
    <w:pPr>
      <w:numPr>
        <w:ilvl w:val="2"/>
      </w:numPr>
      <w:ind w:left="851" w:hanging="851"/>
      <w:outlineLvl w:val="2"/>
    </w:pPr>
    <w:rPr>
      <w:rFonts w:ascii="Calibri" w:hAnsi="Calibri"/>
    </w:rPr>
  </w:style>
  <w:style w:type="numbering" w:customStyle="1" w:styleId="OutlineHeadings">
    <w:name w:val="Outline Headings"/>
    <w:uiPriority w:val="99"/>
    <w:rsid w:val="009931BC"/>
    <w:pPr>
      <w:numPr>
        <w:numId w:val="1"/>
      </w:numPr>
    </w:pPr>
  </w:style>
  <w:style w:type="paragraph" w:customStyle="1" w:styleId="00Bodycopy">
    <w:name w:val="00_Body copy"/>
    <w:basedOn w:val="Normal"/>
    <w:link w:val="00BodycopyChar"/>
    <w:qFormat/>
    <w:rsid w:val="0013667E"/>
    <w:pPr>
      <w:spacing w:before="120" w:after="120" w:line="240" w:lineRule="auto"/>
      <w:jc w:val="both"/>
    </w:pPr>
    <w:rPr>
      <w:sz w:val="20"/>
      <w:szCs w:val="20"/>
      <w:lang w:val="en-GB"/>
    </w:rPr>
  </w:style>
  <w:style w:type="paragraph" w:customStyle="1" w:styleId="11HeadingUnumbered">
    <w:name w:val="11_Heading Unumbered"/>
    <w:basedOn w:val="01HeadingNumberedLevel1"/>
    <w:link w:val="11HeadingUnumberedChar"/>
    <w:qFormat/>
    <w:rsid w:val="00FA4787"/>
    <w:pPr>
      <w:spacing w:before="240"/>
    </w:pPr>
  </w:style>
  <w:style w:type="paragraph" w:customStyle="1" w:styleId="05Heading5">
    <w:name w:val="05_Heading 5"/>
    <w:basedOn w:val="11HeadingUnumbered"/>
    <w:rsid w:val="00D92EE5"/>
    <w:rPr>
      <w:b w:val="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A0FBA"/>
    <w:pPr>
      <w:tabs>
        <w:tab w:val="left" w:pos="1134"/>
        <w:tab w:val="right" w:leader="dot" w:pos="10191"/>
      </w:tabs>
      <w:spacing w:after="60" w:line="240" w:lineRule="auto"/>
      <w:ind w:left="454"/>
    </w:pPr>
    <w:rPr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913B3"/>
  </w:style>
  <w:style w:type="paragraph" w:styleId="TOC1">
    <w:name w:val="toc 1"/>
    <w:aliases w:val="Table of Contents"/>
    <w:basedOn w:val="Normal"/>
    <w:next w:val="Normal"/>
    <w:autoRedefine/>
    <w:uiPriority w:val="39"/>
    <w:unhideWhenUsed/>
    <w:rsid w:val="006913B3"/>
    <w:pPr>
      <w:tabs>
        <w:tab w:val="left" w:pos="454"/>
        <w:tab w:val="right" w:leader="dot" w:pos="10191"/>
      </w:tabs>
      <w:spacing w:before="200" w:after="200" w:line="240" w:lineRule="exact"/>
    </w:pPr>
    <w:rPr>
      <w:bCs/>
      <w:noProof/>
      <w:color w:val="000000" w:themeColor="text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61200"/>
    <w:pPr>
      <w:ind w:left="570"/>
    </w:pPr>
  </w:style>
  <w:style w:type="paragraph" w:styleId="TOC5">
    <w:name w:val="toc 5"/>
    <w:basedOn w:val="Normal"/>
    <w:next w:val="Normal"/>
    <w:autoRedefine/>
    <w:uiPriority w:val="39"/>
    <w:unhideWhenUsed/>
    <w:rsid w:val="00761200"/>
    <w:pPr>
      <w:ind w:left="760"/>
    </w:pPr>
  </w:style>
  <w:style w:type="paragraph" w:styleId="TOC6">
    <w:name w:val="toc 6"/>
    <w:basedOn w:val="Normal"/>
    <w:next w:val="Normal"/>
    <w:autoRedefine/>
    <w:uiPriority w:val="39"/>
    <w:unhideWhenUsed/>
    <w:rsid w:val="00761200"/>
    <w:pPr>
      <w:ind w:left="950"/>
    </w:pPr>
  </w:style>
  <w:style w:type="paragraph" w:styleId="TOC7">
    <w:name w:val="toc 7"/>
    <w:basedOn w:val="Normal"/>
    <w:next w:val="Normal"/>
    <w:autoRedefine/>
    <w:uiPriority w:val="39"/>
    <w:unhideWhenUsed/>
    <w:rsid w:val="00761200"/>
    <w:pPr>
      <w:ind w:left="1140"/>
    </w:pPr>
  </w:style>
  <w:style w:type="paragraph" w:styleId="TOC8">
    <w:name w:val="toc 8"/>
    <w:basedOn w:val="Normal"/>
    <w:next w:val="Normal"/>
    <w:autoRedefine/>
    <w:uiPriority w:val="39"/>
    <w:unhideWhenUsed/>
    <w:rsid w:val="00761200"/>
    <w:pPr>
      <w:ind w:left="1330"/>
    </w:pPr>
  </w:style>
  <w:style w:type="paragraph" w:styleId="TOC9">
    <w:name w:val="toc 9"/>
    <w:basedOn w:val="Normal"/>
    <w:next w:val="Normal"/>
    <w:autoRedefine/>
    <w:uiPriority w:val="39"/>
    <w:unhideWhenUsed/>
    <w:rsid w:val="00761200"/>
    <w:pPr>
      <w:ind w:left="1520"/>
    </w:pPr>
  </w:style>
  <w:style w:type="paragraph" w:styleId="Header">
    <w:name w:val="header"/>
    <w:basedOn w:val="Normal"/>
    <w:link w:val="HeaderChar"/>
    <w:uiPriority w:val="99"/>
    <w:unhideWhenUsed/>
    <w:rsid w:val="00FF56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42"/>
    <w:rPr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FF56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42"/>
    <w:rPr>
      <w:sz w:val="19"/>
      <w:szCs w:val="19"/>
    </w:rPr>
  </w:style>
  <w:style w:type="paragraph" w:customStyle="1" w:styleId="000Bodycopybold">
    <w:name w:val="000_Body copy bold"/>
    <w:basedOn w:val="00Bodycopy"/>
    <w:rsid w:val="004473C7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C7"/>
    <w:rPr>
      <w:rFonts w:ascii="Lucida Grande" w:hAnsi="Lucida Grande" w:cs="Lucida Grande"/>
      <w:sz w:val="18"/>
      <w:szCs w:val="18"/>
    </w:rPr>
  </w:style>
  <w:style w:type="paragraph" w:customStyle="1" w:styleId="Imagespacer">
    <w:name w:val="***Image spacer"/>
    <w:basedOn w:val="Normal"/>
    <w:rsid w:val="004473C7"/>
    <w:pPr>
      <w:spacing w:before="240" w:after="12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34"/>
    <w:rPr>
      <w:rFonts w:asciiTheme="majorHAnsi" w:eastAsiaTheme="majorEastAsia" w:hAnsiTheme="majorHAnsi" w:cstheme="majorBidi"/>
      <w:color w:val="052D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34"/>
    <w:rPr>
      <w:rFonts w:asciiTheme="majorHAnsi" w:eastAsiaTheme="majorEastAsia" w:hAnsiTheme="majorHAnsi" w:cstheme="majorBidi"/>
      <w:i/>
      <w:iCs/>
      <w:color w:val="052D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Metrotexttable">
    <w:name w:val="_Metro text table"/>
    <w:basedOn w:val="TableNormal"/>
    <w:uiPriority w:val="99"/>
    <w:rsid w:val="00BA1A24"/>
    <w:pPr>
      <w:spacing w:after="60"/>
      <w:ind w:left="113" w:right="57"/>
    </w:pPr>
    <w:tblPr>
      <w:tblStyleRowBandSize w:val="1"/>
      <w:tblBorders>
        <w:insideH w:val="single" w:sz="8" w:space="0" w:color="FFFFFF" w:themeColor="background1"/>
      </w:tblBorders>
      <w:tblCellMar>
        <w:top w:w="113" w:type="dxa"/>
        <w:left w:w="0" w:type="dxa"/>
        <w:bottom w:w="57" w:type="dxa"/>
        <w:right w:w="0" w:type="dxa"/>
      </w:tblCellMar>
    </w:tblPr>
    <w:tcPr>
      <w:shd w:val="clear" w:color="auto" w:fill="F6F8F7"/>
    </w:tcPr>
    <w:tblStylePr w:type="firstRow">
      <w:pPr>
        <w:wordWrap/>
        <w:spacing w:beforeLines="0" w:before="0" w:beforeAutospacing="0" w:afterLines="0" w:after="60" w:afterAutospacing="0" w:line="240" w:lineRule="exact"/>
        <w:ind w:leftChars="0" w:left="113" w:rightChars="0" w:right="57" w:firstLineChars="0" w:firstLine="0"/>
      </w:pPr>
      <w:rPr>
        <w:rFonts w:asciiTheme="minorHAnsi" w:hAnsiTheme="minorHAnsi"/>
        <w:b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A5BAB" w:themeFill="accent1"/>
      </w:tcPr>
    </w:tblStylePr>
    <w:tblStylePr w:type="band1Horz">
      <w:tblPr/>
      <w:tcPr>
        <w:shd w:val="clear" w:color="auto" w:fill="EEF1F1"/>
      </w:tcPr>
    </w:tblStylePr>
  </w:style>
  <w:style w:type="table" w:styleId="TableGrid">
    <w:name w:val="Table Grid"/>
    <w:basedOn w:val="TableNormal"/>
    <w:uiPriority w:val="59"/>
    <w:rsid w:val="00E27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3Tablebullet">
    <w:name w:val="09.3_Table bullet"/>
    <w:basedOn w:val="Normal"/>
    <w:qFormat/>
    <w:rsid w:val="00171ACC"/>
    <w:pPr>
      <w:numPr>
        <w:numId w:val="2"/>
      </w:numPr>
      <w:spacing w:after="60" w:line="240" w:lineRule="exact"/>
      <w:ind w:left="340" w:right="57" w:hanging="227"/>
      <w:jc w:val="both"/>
    </w:pPr>
    <w:rPr>
      <w:sz w:val="20"/>
      <w:szCs w:val="20"/>
      <w:lang w:val="en-GB"/>
    </w:rPr>
  </w:style>
  <w:style w:type="paragraph" w:customStyle="1" w:styleId="081NumberingLevel1">
    <w:name w:val="08.1_Numbering Level 1"/>
    <w:link w:val="081NumberingLevel1Char"/>
    <w:qFormat/>
    <w:rsid w:val="00B945ED"/>
    <w:pPr>
      <w:numPr>
        <w:numId w:val="3"/>
      </w:numPr>
      <w:spacing w:before="60" w:after="60"/>
      <w:ind w:left="851"/>
      <w:jc w:val="both"/>
    </w:pPr>
    <w:rPr>
      <w:rFonts w:cstheme="minorHAnsi"/>
      <w:sz w:val="20"/>
      <w:szCs w:val="19"/>
    </w:rPr>
  </w:style>
  <w:style w:type="paragraph" w:customStyle="1" w:styleId="10Caption">
    <w:name w:val="10_Caption"/>
    <w:basedOn w:val="Caption"/>
    <w:next w:val="00Bodycopy"/>
    <w:qFormat/>
    <w:rsid w:val="00C5565E"/>
    <w:rPr>
      <w:i w:val="0"/>
      <w:sz w:val="16"/>
    </w:rPr>
  </w:style>
  <w:style w:type="paragraph" w:styleId="TableofFigures">
    <w:name w:val="table of figures"/>
    <w:basedOn w:val="TOC2"/>
    <w:next w:val="Normal"/>
    <w:autoRedefine/>
    <w:uiPriority w:val="99"/>
    <w:unhideWhenUsed/>
    <w:rsid w:val="00161652"/>
    <w:pPr>
      <w:tabs>
        <w:tab w:val="clear" w:pos="1134"/>
      </w:tabs>
      <w:spacing w:after="120"/>
      <w:ind w:left="0"/>
    </w:pPr>
    <w:rPr>
      <w:sz w:val="20"/>
    </w:rPr>
  </w:style>
  <w:style w:type="paragraph" w:customStyle="1" w:styleId="06Introduction">
    <w:name w:val="06_Introduction"/>
    <w:basedOn w:val="00Bodycopy"/>
    <w:rsid w:val="00D92EE5"/>
    <w:pPr>
      <w:spacing w:before="360" w:after="360" w:line="340" w:lineRule="exact"/>
    </w:pPr>
    <w:rPr>
      <w:color w:val="139BE2" w:themeColor="accent2"/>
      <w:sz w:val="28"/>
    </w:rPr>
  </w:style>
  <w:style w:type="table" w:styleId="TableGridLight">
    <w:name w:val="Grid Table Light"/>
    <w:basedOn w:val="TableNormal"/>
    <w:uiPriority w:val="40"/>
    <w:rsid w:val="00A128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1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236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TMFooter">
    <w:name w:val="MTM Footer"/>
    <w:basedOn w:val="00Bodycopy"/>
    <w:link w:val="MTMFooterChar"/>
    <w:qFormat/>
    <w:rsid w:val="00CF64A9"/>
    <w:pPr>
      <w:pBdr>
        <w:top w:val="single" w:sz="4" w:space="1" w:color="0070C0"/>
      </w:pBdr>
      <w:spacing w:after="480"/>
      <w:contextualSpacing/>
    </w:pPr>
    <w:rPr>
      <w:color w:val="0A5BAB" w:themeColor="accent1"/>
      <w:sz w:val="18"/>
    </w:rPr>
  </w:style>
  <w:style w:type="paragraph" w:customStyle="1" w:styleId="071BulletLevel1">
    <w:name w:val="07.1_Bullet Level 1"/>
    <w:basedOn w:val="00Bodycopy"/>
    <w:qFormat/>
    <w:rsid w:val="004A0797"/>
    <w:pPr>
      <w:numPr>
        <w:numId w:val="6"/>
      </w:numPr>
      <w:spacing w:before="60" w:after="60"/>
      <w:ind w:left="851" w:hanging="284"/>
    </w:pPr>
  </w:style>
  <w:style w:type="character" w:customStyle="1" w:styleId="00BodycopyChar">
    <w:name w:val="00_Body copy Char"/>
    <w:basedOn w:val="DefaultParagraphFont"/>
    <w:link w:val="00Bodycopy"/>
    <w:rsid w:val="0013667E"/>
    <w:rPr>
      <w:sz w:val="20"/>
      <w:szCs w:val="20"/>
      <w:lang w:val="en-GB"/>
    </w:rPr>
  </w:style>
  <w:style w:type="character" w:customStyle="1" w:styleId="MTMFooterChar">
    <w:name w:val="MTM Footer Char"/>
    <w:basedOn w:val="00BodycopyChar"/>
    <w:link w:val="MTMFooter"/>
    <w:rsid w:val="00CF64A9"/>
    <w:rPr>
      <w:color w:val="0A5BAB" w:themeColor="accent1"/>
      <w:sz w:val="18"/>
      <w:szCs w:val="20"/>
      <w:lang w:val="en-GB"/>
    </w:rPr>
  </w:style>
  <w:style w:type="paragraph" w:customStyle="1" w:styleId="072BulletLevel2">
    <w:name w:val="07.2_Bullet Level 2"/>
    <w:basedOn w:val="ListParagraph"/>
    <w:link w:val="072BulletLevel2Char"/>
    <w:qFormat/>
    <w:rsid w:val="0093390E"/>
    <w:pPr>
      <w:numPr>
        <w:ilvl w:val="1"/>
        <w:numId w:val="6"/>
      </w:numPr>
      <w:spacing w:before="60" w:after="60" w:line="240" w:lineRule="auto"/>
      <w:ind w:left="1135" w:hanging="284"/>
      <w:contextualSpacing w:val="0"/>
    </w:pPr>
    <w:rPr>
      <w:rFonts w:eastAsiaTheme="minorHAnsi"/>
      <w:sz w:val="20"/>
      <w:szCs w:val="20"/>
      <w:lang w:val="en-US"/>
    </w:rPr>
  </w:style>
  <w:style w:type="paragraph" w:customStyle="1" w:styleId="073BulletLevel3">
    <w:name w:val="07.3_Bullet Level 3"/>
    <w:basedOn w:val="072BulletLevel2"/>
    <w:link w:val="073BulletLevel3Char"/>
    <w:qFormat/>
    <w:rsid w:val="0093390E"/>
    <w:pPr>
      <w:numPr>
        <w:ilvl w:val="2"/>
      </w:numPr>
      <w:tabs>
        <w:tab w:val="left" w:pos="709"/>
      </w:tabs>
      <w:ind w:left="1418" w:hanging="284"/>
    </w:pPr>
  </w:style>
  <w:style w:type="character" w:customStyle="1" w:styleId="072BulletLevel2Char">
    <w:name w:val="07.2_Bullet Level 2 Char"/>
    <w:basedOn w:val="DefaultParagraphFont"/>
    <w:link w:val="072BulletLevel2"/>
    <w:rsid w:val="0093390E"/>
    <w:rPr>
      <w:rFonts w:eastAsiaTheme="minorHAnsi"/>
      <w:sz w:val="20"/>
      <w:szCs w:val="20"/>
      <w:lang w:val="en-US"/>
    </w:rPr>
  </w:style>
  <w:style w:type="character" w:customStyle="1" w:styleId="073BulletLevel3Char">
    <w:name w:val="07.3_Bullet Level 3 Char"/>
    <w:basedOn w:val="072BulletLevel2Char"/>
    <w:link w:val="073BulletLevel3"/>
    <w:rsid w:val="0093390E"/>
    <w:rPr>
      <w:rFonts w:eastAsiaTheme="minorHAnsi"/>
      <w:sz w:val="20"/>
      <w:szCs w:val="20"/>
      <w:lang w:val="en-US"/>
    </w:rPr>
  </w:style>
  <w:style w:type="paragraph" w:customStyle="1" w:styleId="082NumberingLevel2">
    <w:name w:val="08.2_Numbering Level 2"/>
    <w:basedOn w:val="081NumberingLevel1"/>
    <w:link w:val="082NumberingLevel2Char"/>
    <w:qFormat/>
    <w:rsid w:val="00B945ED"/>
    <w:pPr>
      <w:numPr>
        <w:ilvl w:val="1"/>
      </w:numPr>
      <w:ind w:left="1135" w:hanging="284"/>
    </w:pPr>
  </w:style>
  <w:style w:type="paragraph" w:customStyle="1" w:styleId="083NumberingLevel3">
    <w:name w:val="08.3_Numbering Level 3"/>
    <w:basedOn w:val="082NumberingLevel2"/>
    <w:link w:val="083NumberingLevel3Char"/>
    <w:rsid w:val="0093390E"/>
    <w:pPr>
      <w:numPr>
        <w:ilvl w:val="2"/>
      </w:numPr>
      <w:ind w:left="1418" w:hanging="284"/>
    </w:pPr>
  </w:style>
  <w:style w:type="character" w:customStyle="1" w:styleId="081NumberingLevel1Char">
    <w:name w:val="08.1_Numbering Level 1 Char"/>
    <w:basedOn w:val="DefaultParagraphFont"/>
    <w:link w:val="081NumberingLevel1"/>
    <w:rsid w:val="00B945ED"/>
    <w:rPr>
      <w:rFonts w:cstheme="minorHAnsi"/>
      <w:sz w:val="20"/>
      <w:szCs w:val="19"/>
    </w:rPr>
  </w:style>
  <w:style w:type="character" w:customStyle="1" w:styleId="082NumberingLevel2Char">
    <w:name w:val="08.2_Numbering Level 2 Char"/>
    <w:basedOn w:val="081NumberingLevel1Char"/>
    <w:link w:val="082NumberingLevel2"/>
    <w:rsid w:val="00B945ED"/>
    <w:rPr>
      <w:rFonts w:cstheme="minorHAnsi"/>
      <w:sz w:val="20"/>
      <w:szCs w:val="19"/>
    </w:rPr>
  </w:style>
  <w:style w:type="character" w:customStyle="1" w:styleId="083NumberingLevel3Char">
    <w:name w:val="08.3_Numbering Level 3 Char"/>
    <w:basedOn w:val="082NumberingLevel2Char"/>
    <w:link w:val="083NumberingLevel3"/>
    <w:rsid w:val="0093390E"/>
    <w:rPr>
      <w:rFonts w:cstheme="minorHAnsi"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20058"/>
    <w:rPr>
      <w:rFonts w:asciiTheme="majorHAnsi" w:eastAsiaTheme="majorEastAsia" w:hAnsiTheme="majorHAnsi" w:cstheme="majorBidi"/>
      <w:color w:val="07437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58"/>
    <w:rPr>
      <w:rFonts w:asciiTheme="majorHAnsi" w:eastAsiaTheme="majorEastAsia" w:hAnsiTheme="majorHAnsi" w:cstheme="majorBidi"/>
      <w:color w:val="07437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58"/>
    <w:rPr>
      <w:rFonts w:asciiTheme="majorHAnsi" w:eastAsiaTheme="majorEastAsia" w:hAnsiTheme="majorHAnsi" w:cstheme="majorBidi"/>
      <w:color w:val="052D55" w:themeColor="accent1" w:themeShade="7F"/>
    </w:rPr>
  </w:style>
  <w:style w:type="paragraph" w:styleId="TOCHeading">
    <w:name w:val="TOC Heading"/>
    <w:basedOn w:val="11HeadingUnumbered"/>
    <w:next w:val="Normal"/>
    <w:uiPriority w:val="39"/>
    <w:unhideWhenUsed/>
    <w:rsid w:val="00CF5197"/>
    <w:pPr>
      <w:spacing w:before="480"/>
    </w:pPr>
    <w:rPr>
      <w:color w:val="0A5BAB"/>
    </w:rPr>
  </w:style>
  <w:style w:type="character" w:styleId="Hyperlink">
    <w:name w:val="Hyperlink"/>
    <w:basedOn w:val="DefaultParagraphFont"/>
    <w:uiPriority w:val="99"/>
    <w:unhideWhenUsed/>
    <w:rsid w:val="00353247"/>
    <w:rPr>
      <w:color w:val="139BE2" w:themeColor="hyperlink"/>
      <w:u w:val="single"/>
    </w:rPr>
  </w:style>
  <w:style w:type="paragraph" w:customStyle="1" w:styleId="TOC20">
    <w:name w:val="TOC2"/>
    <w:basedOn w:val="TOC2"/>
    <w:rsid w:val="00550081"/>
    <w:pPr>
      <w:spacing w:before="120" w:after="120" w:line="240" w:lineRule="exact"/>
    </w:pPr>
    <w:rPr>
      <w:noProof/>
    </w:rPr>
  </w:style>
  <w:style w:type="paragraph" w:customStyle="1" w:styleId="06IndependentHeading">
    <w:name w:val="06_Independent Heading"/>
    <w:link w:val="06IndependentHeadingChar"/>
    <w:rsid w:val="000B3F75"/>
    <w:pPr>
      <w:spacing w:before="120" w:after="120" w:line="480" w:lineRule="exact"/>
    </w:pPr>
    <w:rPr>
      <w:color w:val="0A5BAB" w:themeColor="accent1"/>
      <w:sz w:val="32"/>
      <w:szCs w:val="32"/>
      <w:lang w:val="en-GB"/>
    </w:rPr>
  </w:style>
  <w:style w:type="character" w:customStyle="1" w:styleId="01HeadingNumberedLevel1Char">
    <w:name w:val="01_Heading Numbered Level 1 Char"/>
    <w:basedOn w:val="DefaultParagraphFont"/>
    <w:link w:val="01HeadingNumberedLevel1"/>
    <w:rsid w:val="00B574EE"/>
    <w:rPr>
      <w:b/>
      <w:color w:val="0A5BAB" w:themeColor="accent1"/>
      <w:szCs w:val="32"/>
      <w:lang w:val="en-GB"/>
    </w:rPr>
  </w:style>
  <w:style w:type="character" w:customStyle="1" w:styleId="11HeadingUnumberedChar">
    <w:name w:val="11_Heading Unumbered Char"/>
    <w:basedOn w:val="01HeadingNumberedLevel1Char"/>
    <w:link w:val="11HeadingUnumbered"/>
    <w:rsid w:val="00FA4787"/>
    <w:rPr>
      <w:b/>
      <w:color w:val="0A5BAB" w:themeColor="accent1"/>
      <w:szCs w:val="32"/>
      <w:lang w:val="en-GB"/>
    </w:rPr>
  </w:style>
  <w:style w:type="character" w:customStyle="1" w:styleId="06IndependentHeadingChar">
    <w:name w:val="06_Independent Heading Char"/>
    <w:basedOn w:val="11HeadingUnumberedChar"/>
    <w:link w:val="06IndependentHeading"/>
    <w:rsid w:val="000B3F75"/>
    <w:rPr>
      <w:b/>
      <w:color w:val="0A5BAB" w:themeColor="accent1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1A"/>
    <w:rPr>
      <w:rFonts w:asciiTheme="majorHAnsi" w:eastAsiaTheme="majorEastAsia" w:hAnsiTheme="majorHAnsi" w:cstheme="majorBidi"/>
      <w:i/>
      <w:iCs/>
      <w:color w:val="07437F" w:themeColor="accent1" w:themeShade="BF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041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854"/>
    <w:rPr>
      <w:b/>
      <w:bCs/>
      <w:sz w:val="20"/>
      <w:szCs w:val="20"/>
    </w:rPr>
  </w:style>
  <w:style w:type="paragraph" w:customStyle="1" w:styleId="084ClauseNumberingLevel2">
    <w:name w:val="08.4_Clause Numbering Level 2"/>
    <w:basedOn w:val="02HeadingNumberedLevel2"/>
    <w:link w:val="084ClauseNumberingLevel2Char"/>
    <w:qFormat/>
    <w:rsid w:val="00FA4787"/>
    <w:pPr>
      <w:spacing w:before="60" w:after="60"/>
    </w:pPr>
    <w:rPr>
      <w:b w:val="0"/>
      <w:color w:val="000000" w:themeColor="text1"/>
      <w:sz w:val="20"/>
    </w:rPr>
  </w:style>
  <w:style w:type="paragraph" w:customStyle="1" w:styleId="085ClauseNumberingLevel3">
    <w:name w:val="08.5_Clause Numbering Level 3"/>
    <w:basedOn w:val="03HeadingNumberedLevel3"/>
    <w:link w:val="085ClauseNumberingLevel3Char"/>
    <w:qFormat/>
    <w:rsid w:val="00266DF2"/>
    <w:pPr>
      <w:spacing w:before="60" w:after="60"/>
    </w:pPr>
    <w:rPr>
      <w:b w:val="0"/>
      <w:color w:val="000000" w:themeColor="text1"/>
      <w:sz w:val="20"/>
    </w:rPr>
  </w:style>
  <w:style w:type="character" w:customStyle="1" w:styleId="084ClauseNumberingLevel2Char">
    <w:name w:val="08.4_Clause Numbering Level 2 Char"/>
    <w:basedOn w:val="DefaultParagraphFont"/>
    <w:link w:val="084ClauseNumberingLevel2"/>
    <w:rsid w:val="00FA4787"/>
    <w:rPr>
      <w:color w:val="000000" w:themeColor="text1"/>
      <w:sz w:val="20"/>
      <w:szCs w:val="28"/>
      <w:lang w:val="en-GB"/>
    </w:rPr>
  </w:style>
  <w:style w:type="paragraph" w:customStyle="1" w:styleId="086ClauseNumberingLevel4">
    <w:name w:val="08.6_Clause Numbering Level 4"/>
    <w:basedOn w:val="085ClauseNumberingLevel3"/>
    <w:link w:val="086ClauseNumberingLevel4Char"/>
    <w:qFormat/>
    <w:rsid w:val="00C94EFF"/>
    <w:pPr>
      <w:numPr>
        <w:ilvl w:val="3"/>
      </w:numPr>
      <w:ind w:left="851" w:hanging="851"/>
    </w:pPr>
  </w:style>
  <w:style w:type="character" w:customStyle="1" w:styleId="085ClauseNumberingLevel3Char">
    <w:name w:val="08.5_Clause Numbering Level 3 Char"/>
    <w:basedOn w:val="DefaultParagraphFont"/>
    <w:link w:val="085ClauseNumberingLevel3"/>
    <w:rsid w:val="00266DF2"/>
    <w:rPr>
      <w:rFonts w:ascii="Calibri" w:hAnsi="Calibri"/>
      <w:color w:val="000000" w:themeColor="text1"/>
      <w:sz w:val="20"/>
      <w:szCs w:val="28"/>
      <w:lang w:val="en-GB"/>
    </w:rPr>
  </w:style>
  <w:style w:type="character" w:customStyle="1" w:styleId="086ClauseNumberingLevel4Char">
    <w:name w:val="08.6_Clause Numbering Level 4 Char"/>
    <w:basedOn w:val="085ClauseNumberingLevel3Char"/>
    <w:link w:val="086ClauseNumberingLevel4"/>
    <w:rsid w:val="00C94EFF"/>
    <w:rPr>
      <w:rFonts w:ascii="Calibri" w:hAnsi="Calibri"/>
      <w:color w:val="000000" w:themeColor="text1"/>
      <w:sz w:val="20"/>
      <w:szCs w:val="28"/>
      <w:lang w:val="en-GB"/>
    </w:rPr>
  </w:style>
  <w:style w:type="paragraph" w:styleId="Caption">
    <w:name w:val="caption"/>
    <w:basedOn w:val="Normal"/>
    <w:next w:val="00Bodycopy"/>
    <w:uiPriority w:val="35"/>
    <w:unhideWhenUsed/>
    <w:qFormat/>
    <w:rsid w:val="008F3EFF"/>
    <w:pPr>
      <w:spacing w:before="120" w:after="240" w:line="240" w:lineRule="auto"/>
    </w:pPr>
    <w:rPr>
      <w:i/>
      <w:iCs/>
      <w:color w:val="000000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797C"/>
    <w:rPr>
      <w:color w:val="808080"/>
    </w:rPr>
  </w:style>
  <w:style w:type="table" w:styleId="GridTable5Dark">
    <w:name w:val="Grid Table 5 Dark"/>
    <w:basedOn w:val="TableNormal"/>
    <w:uiPriority w:val="50"/>
    <w:rsid w:val="00BA1A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A1A24"/>
    <w:tblPr>
      <w:tblStyleRowBandSize w:val="1"/>
      <w:tblStyleColBandSize w:val="1"/>
      <w:tblBorders>
        <w:top w:val="single" w:sz="4" w:space="0" w:color="449CF4" w:themeColor="accent1" w:themeTint="99"/>
        <w:left w:val="single" w:sz="4" w:space="0" w:color="449CF4" w:themeColor="accent1" w:themeTint="99"/>
        <w:bottom w:val="single" w:sz="4" w:space="0" w:color="449CF4" w:themeColor="accent1" w:themeTint="99"/>
        <w:right w:val="single" w:sz="4" w:space="0" w:color="449CF4" w:themeColor="accent1" w:themeTint="99"/>
        <w:insideH w:val="single" w:sz="4" w:space="0" w:color="449CF4" w:themeColor="accent1" w:themeTint="99"/>
        <w:insideV w:val="single" w:sz="4" w:space="0" w:color="449C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5BAB" w:themeColor="accent1"/>
          <w:left w:val="single" w:sz="4" w:space="0" w:color="0A5BAB" w:themeColor="accent1"/>
          <w:bottom w:val="single" w:sz="4" w:space="0" w:color="0A5BAB" w:themeColor="accent1"/>
          <w:right w:val="single" w:sz="4" w:space="0" w:color="0A5BAB" w:themeColor="accent1"/>
          <w:insideH w:val="nil"/>
          <w:insideV w:val="nil"/>
        </w:tcBorders>
        <w:shd w:val="clear" w:color="auto" w:fill="0A5BAB" w:themeFill="accent1"/>
      </w:tcPr>
    </w:tblStylePr>
    <w:tblStylePr w:type="lastRow">
      <w:rPr>
        <w:b/>
        <w:bCs/>
      </w:rPr>
      <w:tblPr/>
      <w:tcPr>
        <w:tcBorders>
          <w:top w:val="double" w:sz="4" w:space="0" w:color="0A5B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B" w:themeFill="accent1" w:themeFillTint="33"/>
      </w:tcPr>
    </w:tblStylePr>
    <w:tblStylePr w:type="band1Horz">
      <w:tblPr/>
      <w:tcPr>
        <w:shd w:val="clear" w:color="auto" w:fill="C0DEFB" w:themeFill="accent1" w:themeFillTint="33"/>
      </w:tcPr>
    </w:tblStylePr>
  </w:style>
  <w:style w:type="paragraph" w:customStyle="1" w:styleId="04HeadingNumberedLevel4">
    <w:name w:val="04_Heading Numbered Level 4"/>
    <w:basedOn w:val="086ClauseNumberingLevel4"/>
    <w:link w:val="04HeadingNumberedLevel4Char"/>
    <w:qFormat/>
    <w:rsid w:val="002A6620"/>
    <w:pPr>
      <w:spacing w:before="240" w:after="120"/>
    </w:pPr>
    <w:rPr>
      <w:b/>
      <w:color w:val="0A5BAB"/>
    </w:rPr>
  </w:style>
  <w:style w:type="character" w:customStyle="1" w:styleId="02HeadingNumberedLevel2Char">
    <w:name w:val="02_Heading Numbered Level 2 Char"/>
    <w:basedOn w:val="01HeadingNumberedLevel1Char"/>
    <w:link w:val="02HeadingNumberedLevel2"/>
    <w:rsid w:val="002A6620"/>
    <w:rPr>
      <w:b/>
      <w:color w:val="0A5BAB" w:themeColor="accent1"/>
      <w:szCs w:val="28"/>
      <w:lang w:val="en-GB"/>
    </w:rPr>
  </w:style>
  <w:style w:type="character" w:customStyle="1" w:styleId="03HeadingNumberedLevel3Char">
    <w:name w:val="03_Heading Numbered Level 3 Char"/>
    <w:basedOn w:val="02HeadingNumberedLevel2Char"/>
    <w:link w:val="03HeadingNumberedLevel3"/>
    <w:rsid w:val="002A6620"/>
    <w:rPr>
      <w:rFonts w:ascii="Calibri" w:hAnsi="Calibri"/>
      <w:b/>
      <w:color w:val="0A5BAB" w:themeColor="accent1"/>
      <w:szCs w:val="28"/>
      <w:lang w:val="en-GB"/>
    </w:rPr>
  </w:style>
  <w:style w:type="character" w:customStyle="1" w:styleId="04HeadingNumberedLevel4Char">
    <w:name w:val="04_Heading Numbered Level 4 Char"/>
    <w:basedOn w:val="DefaultParagraphFont"/>
    <w:link w:val="04HeadingNumberedLevel4"/>
    <w:rsid w:val="002A6620"/>
    <w:rPr>
      <w:rFonts w:ascii="Calibri" w:hAnsi="Calibri"/>
      <w:b/>
      <w:color w:val="0A5BAB"/>
      <w:sz w:val="20"/>
      <w:szCs w:val="28"/>
      <w:lang w:val="en-GB"/>
    </w:rPr>
  </w:style>
  <w:style w:type="paragraph" w:customStyle="1" w:styleId="091Tableheader">
    <w:name w:val="09.1_Table header"/>
    <w:basedOn w:val="Normal"/>
    <w:qFormat/>
    <w:rsid w:val="00D04DBC"/>
    <w:pPr>
      <w:spacing w:before="120" w:after="120" w:line="240" w:lineRule="auto"/>
      <w:ind w:left="113" w:right="113"/>
      <w:jc w:val="both"/>
    </w:pPr>
    <w:rPr>
      <w:b/>
      <w:color w:val="FFFFFF" w:themeColor="background1"/>
      <w:sz w:val="20"/>
      <w:szCs w:val="20"/>
      <w:lang w:val="en-GB" w:eastAsia="en-AU"/>
    </w:rPr>
  </w:style>
  <w:style w:type="paragraph" w:customStyle="1" w:styleId="092Tablebody">
    <w:name w:val="09.2_Table body"/>
    <w:basedOn w:val="091Tableheader"/>
    <w:qFormat/>
    <w:rsid w:val="00D04DBC"/>
    <w:rPr>
      <w:b w:val="0"/>
      <w:color w:val="000000" w:themeColor="text1"/>
    </w:rPr>
  </w:style>
  <w:style w:type="paragraph" w:customStyle="1" w:styleId="Default">
    <w:name w:val="Default"/>
    <w:rsid w:val="00700C08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Times New Roman" w:hAnsi="Arial" w:cs="Arial"/>
      <w:color w:val="00000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pport\Templates\2018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B7F0-2BD2-42FC-9EB3-54B149DA591E}"/>
      </w:docPartPr>
      <w:docPartBody>
        <w:p w:rsidR="006436E2" w:rsidRDefault="0006459D">
          <w:r w:rsidRPr="00DF64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2582E65C1437A83C73358994F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D8FBF-5783-4EFC-B6E2-787887FD2779}"/>
      </w:docPartPr>
      <w:docPartBody>
        <w:p w:rsidR="00153CBF" w:rsidRDefault="007C3AEC" w:rsidP="007C3AEC">
          <w:pPr>
            <w:pStyle w:val="3682582E65C1437A83C73358994FAA24"/>
          </w:pPr>
          <w:r w:rsidRPr="00DF64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D"/>
    <w:rsid w:val="0006459D"/>
    <w:rsid w:val="0011217A"/>
    <w:rsid w:val="00127751"/>
    <w:rsid w:val="00153CBF"/>
    <w:rsid w:val="0019799F"/>
    <w:rsid w:val="00197B47"/>
    <w:rsid w:val="001C26D7"/>
    <w:rsid w:val="001F04E2"/>
    <w:rsid w:val="00201DDB"/>
    <w:rsid w:val="0025526B"/>
    <w:rsid w:val="00267DD3"/>
    <w:rsid w:val="0027224C"/>
    <w:rsid w:val="00290F62"/>
    <w:rsid w:val="002F0F05"/>
    <w:rsid w:val="00302474"/>
    <w:rsid w:val="00346A18"/>
    <w:rsid w:val="00396884"/>
    <w:rsid w:val="003A7948"/>
    <w:rsid w:val="004B0B6A"/>
    <w:rsid w:val="004E5FA1"/>
    <w:rsid w:val="00526FDF"/>
    <w:rsid w:val="0053636B"/>
    <w:rsid w:val="00552571"/>
    <w:rsid w:val="00574B60"/>
    <w:rsid w:val="005F3D56"/>
    <w:rsid w:val="006436E2"/>
    <w:rsid w:val="00654F3C"/>
    <w:rsid w:val="00667E34"/>
    <w:rsid w:val="006C19A3"/>
    <w:rsid w:val="006D6F16"/>
    <w:rsid w:val="00707E8A"/>
    <w:rsid w:val="00741C30"/>
    <w:rsid w:val="007C3AEC"/>
    <w:rsid w:val="00856BC9"/>
    <w:rsid w:val="00883045"/>
    <w:rsid w:val="008A6B0A"/>
    <w:rsid w:val="008F1EFB"/>
    <w:rsid w:val="0091739E"/>
    <w:rsid w:val="00943906"/>
    <w:rsid w:val="009B7AF3"/>
    <w:rsid w:val="009E7563"/>
    <w:rsid w:val="009F1CFE"/>
    <w:rsid w:val="00A12E7C"/>
    <w:rsid w:val="00A14590"/>
    <w:rsid w:val="00A16ECD"/>
    <w:rsid w:val="00AF77A7"/>
    <w:rsid w:val="00B71D5E"/>
    <w:rsid w:val="00B72DF7"/>
    <w:rsid w:val="00B82EDB"/>
    <w:rsid w:val="00BF0F3B"/>
    <w:rsid w:val="00CB5CF5"/>
    <w:rsid w:val="00CF7784"/>
    <w:rsid w:val="00D62222"/>
    <w:rsid w:val="00D71BE5"/>
    <w:rsid w:val="00D86B43"/>
    <w:rsid w:val="00E84BFC"/>
    <w:rsid w:val="00EB56DC"/>
    <w:rsid w:val="00ED72DC"/>
    <w:rsid w:val="00EE799A"/>
    <w:rsid w:val="00F0008C"/>
    <w:rsid w:val="00F6134F"/>
    <w:rsid w:val="00F6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AEC"/>
    <w:rPr>
      <w:color w:val="808080"/>
    </w:rPr>
  </w:style>
  <w:style w:type="paragraph" w:customStyle="1" w:styleId="3682582E65C1437A83C73358994FAA24">
    <w:name w:val="3682582E65C1437A83C73358994FAA24"/>
    <w:rsid w:val="007C3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tro 2017">
  <a:themeElements>
    <a:clrScheme name="Custom 2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A5BAB"/>
      </a:accent1>
      <a:accent2>
        <a:srgbClr val="139BE2"/>
      </a:accent2>
      <a:accent3>
        <a:srgbClr val="042E55"/>
      </a:accent3>
      <a:accent4>
        <a:srgbClr val="E2C508"/>
      </a:accent4>
      <a:accent5>
        <a:srgbClr val="E86307"/>
      </a:accent5>
      <a:accent6>
        <a:srgbClr val="68095E"/>
      </a:accent6>
      <a:hlink>
        <a:srgbClr val="139BE2"/>
      </a:hlink>
      <a:folHlink>
        <a:srgbClr val="042E55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ca6096-6ef9-406f-8cb6-697a692a60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metadata xmlns="http://www.objective.com/ecm/document/metadata/B68B945BB0144605949454D1F13DCFB2" version="1.0.0">
  <systemFields>
    <field name="Objective-Id">
      <value order="0">A6240</value>
    </field>
    <field name="Objective-Title">
      <value order="0">Metrol Access Card Request Form</value>
    </field>
    <field name="Objective-Description">
      <value order="0">Minor wording and layout changes.</value>
    </field>
    <field name="Objective-CreationStamp">
      <value order="0">2021-07-02T07:50:54Z</value>
    </field>
    <field name="Objective-IsApproved">
      <value order="0">true</value>
    </field>
    <field name="Objective-IsPublished">
      <value order="0">true</value>
    </field>
    <field name="Objective-DatePublished">
      <value order="0">2023-05-15T23:34:08Z</value>
    </field>
    <field name="Objective-ModificationStamp">
      <value order="0">2023-05-15T23:34:10Z</value>
    </field>
    <field name="Objective-Owner">
      <value order="0">Objective Administrator</value>
    </field>
    <field name="Objective-Path">
      <value order="0">Metro Global Folder:Cabinet - Controlled Documents:05 Forms &amp; Templates:Security:Access</value>
    </field>
    <field name="Objective-Parent">
      <value order="0">Access</value>
    </field>
    <field name="Objective-State">
      <value order="0">Published</value>
    </field>
    <field name="Objective-VersionId">
      <value order="0">vA38650</value>
    </field>
    <field name="Objective-Version">
      <value order="0">5.0</value>
    </field>
    <field name="Objective-VersionNumber">
      <value order="0">18</value>
    </field>
    <field name="Objective-VersionComment">
      <value order="0">DC finalise</value>
    </field>
    <field name="Objective-FileNumber">
      <value order="0">M-2021-00336</value>
    </field>
    <field name="Objective-Classification">
      <value order="0">OFFICIAL (Internal)</value>
    </field>
    <field name="Objective-Caveats">
      <value order="0"/>
    </field>
  </systemFields>
  <catalogues>
    <catalogue name="Controlled Document Type Catalogue" type="type" ori="id:cA2">
      <field name="Objective-Next Review Date">
        <value order="0">2026-05-15T14:00:00Z</value>
      </field>
      <field name="Objective-Review Comments">
        <value order="0"/>
      </field>
      <field name="Objective-Withdrawn Date">
        <value order="0"/>
      </field>
      <field name="Objective-Document Type">
        <value order="0">Form</value>
      </field>
      <field name="Objective-Document Author Name">
        <value order="0">Andrew Fuller</value>
      </field>
      <field name="Objective-Document Author Position">
        <value order="0">Day of Operations Manager</value>
      </field>
      <field name="Objective-Approving Manager Name">
        <value order="0">Kuldip Johal</value>
      </field>
      <field name="Objective-Approving Manager Position">
        <value order="0">Head of Metrol</value>
      </field>
      <field name="Objective-Published Document Format Requested">
        <value order="0">Source</value>
      </field>
      <field name="Objective-Published Document Format">
        <value order="0">Source</value>
      </field>
      <field name="Objective-Publish to Portal Requested">
        <value order="0"/>
      </field>
      <field name="Objective-Publish to Portal">
        <value order="0">Internal Only</value>
      </field>
      <field name="Objective-Security Classification Requested">
        <value order="0"/>
      </field>
      <field name="Objective-DTP Approval Required?">
        <value order="0">No</value>
      </field>
      <field name="Objective-Legacy Document Identification Number">
        <value order="0">L4-OPS-FOR-021</value>
      </field>
      <field name="Objective-Applicable to Project Delivery?">
        <value order="0"/>
      </field>
      <field name="Objective-Project Foundation Document">
        <value order="0"/>
      </field>
      <field name="Objective-Management of Change Reference">
        <value order="0"/>
      </field>
      <field name="Objective-Management Systems">
        <value order="1">Quality Management System</value>
        <value order="2">Safety Management System</value>
      </field>
      <field name="Objective-Department">
        <value order="0">Operations - Metrol</value>
      </field>
      <field name="Objective-Technical Discipline">
        <value order="0"/>
      </field>
      <field name="Objective-Technical Sub-discipline">
        <value order="0"/>
      </field>
      <field name="Objective-Latest Published Version">
        <value order="0">5.0</value>
      </field>
      <field name="Objective-Review Status">
        <value order="0">Current</value>
      </field>
    </catalogue>
  </catalogues>
</metadat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374C2ED1004E9335B78712B79922" ma:contentTypeVersion="15" ma:contentTypeDescription="Create a new document." ma:contentTypeScope="" ma:versionID="090e15248f4dc3af662f410a5ef1aedb">
  <xsd:schema xmlns:xsd="http://www.w3.org/2001/XMLSchema" xmlns:xs="http://www.w3.org/2001/XMLSchema" xmlns:p="http://schemas.microsoft.com/office/2006/metadata/properties" xmlns:ns3="8399791b-cdd8-44dd-b010-e995ad702ae5" xmlns:ns4="09ca6096-6ef9-406f-8cb6-697a692a6042" targetNamespace="http://schemas.microsoft.com/office/2006/metadata/properties" ma:root="true" ma:fieldsID="693ad3208ce78612f9323b49309eba1d" ns3:_="" ns4:_="">
    <xsd:import namespace="8399791b-cdd8-44dd-b010-e995ad702ae5"/>
    <xsd:import namespace="09ca6096-6ef9-406f-8cb6-697a692a6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9791b-cdd8-44dd-b010-e995ad702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a6096-6ef9-406f-8cb6-697a692a6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643B1-22BE-46A6-BE9E-DD6836CDD571}">
  <ds:schemaRefs>
    <ds:schemaRef ds:uri="http://schemas.microsoft.com/office/2006/metadata/properties"/>
    <ds:schemaRef ds:uri="http://schemas.microsoft.com/office/infopath/2007/PartnerControls"/>
    <ds:schemaRef ds:uri="09ca6096-6ef9-406f-8cb6-697a692a6042"/>
  </ds:schemaRefs>
</ds:datastoreItem>
</file>

<file path=customXml/itemProps2.xml><?xml version="1.0" encoding="utf-8"?>
<ds:datastoreItem xmlns:ds="http://schemas.openxmlformats.org/officeDocument/2006/customXml" ds:itemID="{FDE48CA6-5528-4FD5-AA7C-AA7F228D78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B68B945BB0144605949454D1F13DCFB2"/>
  </ds:schemaRefs>
</ds:datastoreItem>
</file>

<file path=customXml/itemProps4.xml><?xml version="1.0" encoding="utf-8"?>
<ds:datastoreItem xmlns:ds="http://schemas.openxmlformats.org/officeDocument/2006/customXml" ds:itemID="{8E5D0BF7-6D9F-4B5E-A23F-6B762A67FB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586D3F-01F6-4A94-9F9E-5715AF83B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9791b-cdd8-44dd-b010-e995ad702ae5"/>
    <ds:schemaRef ds:uri="09ca6096-6ef9-406f-8cb6-697a692a6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 Word template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sharon.tang</dc:creator>
  <cp:keywords/>
  <dc:description/>
  <cp:lastModifiedBy>Kai Longley-RNA</cp:lastModifiedBy>
  <cp:revision>3</cp:revision>
  <cp:lastPrinted>2022-09-01T02:29:00Z</cp:lastPrinted>
  <dcterms:created xsi:type="dcterms:W3CDTF">2024-09-03T01:22:00Z</dcterms:created>
  <dcterms:modified xsi:type="dcterms:W3CDTF">2024-09-03T01:23:00Z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0x010100ADB8374C2ED1004E9335B78712B79922</vt:lpwstr>
  </property>
  <property fmtid="{D5CDD505-2E9C-101B-9397-08002B2CF9AE}" pid="3" name="Objective-Id">
    <vt:lpwstr>A6240</vt:lpwstr>
  </property>
  <property fmtid="{D5CDD505-2E9C-101B-9397-08002B2CF9AE}" pid="4" name="Objective-Title">
    <vt:lpwstr>Metrol Access Card Request Form</vt:lpwstr>
  </property>
  <property fmtid="{D5CDD505-2E9C-101B-9397-08002B2CF9AE}" pid="5" name="Objective-Description">
    <vt:lpwstr>Minor wording and layout changes.</vt:lpwstr>
  </property>
  <property fmtid="{D5CDD505-2E9C-101B-9397-08002B2CF9AE}" pid="6" name="Objective-CreationStamp">
    <vt:filetime>2021-07-02T07:50:54Z</vt:filetime>
  </property>
  <property fmtid="{D5CDD505-2E9C-101B-9397-08002B2CF9AE}" pid="7" name="Objective-IsApproved">
    <vt:bool>true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2023-05-15T23:34:08Z</vt:filetime>
  </property>
  <property fmtid="{D5CDD505-2E9C-101B-9397-08002B2CF9AE}" pid="10" name="Objective-ModificationStamp">
    <vt:filetime>2023-05-15T23:34:10Z</vt:filetime>
  </property>
  <property fmtid="{D5CDD505-2E9C-101B-9397-08002B2CF9AE}" pid="11" name="Objective-Owner">
    <vt:lpwstr>Objective Administrator</vt:lpwstr>
  </property>
  <property fmtid="{D5CDD505-2E9C-101B-9397-08002B2CF9AE}" pid="12" name="Objective-Path">
    <vt:lpwstr>Metro Global Folder:Cabinet - Controlled Documents:05 Forms &amp; Templates:Security:Access</vt:lpwstr>
  </property>
  <property fmtid="{D5CDD505-2E9C-101B-9397-08002B2CF9AE}" pid="13" name="Objective-Parent">
    <vt:lpwstr>Access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vA38650</vt:lpwstr>
  </property>
  <property fmtid="{D5CDD505-2E9C-101B-9397-08002B2CF9AE}" pid="16" name="Objective-Version">
    <vt:lpwstr>5.0</vt:lpwstr>
  </property>
  <property fmtid="{D5CDD505-2E9C-101B-9397-08002B2CF9AE}" pid="17" name="Objective-VersionNumber">
    <vt:r8>18</vt:r8>
  </property>
  <property fmtid="{D5CDD505-2E9C-101B-9397-08002B2CF9AE}" pid="18" name="Objective-VersionComment">
    <vt:lpwstr>DC finalise</vt:lpwstr>
  </property>
  <property fmtid="{D5CDD505-2E9C-101B-9397-08002B2CF9AE}" pid="19" name="Objective-FileNumber">
    <vt:lpwstr>M-2021-00336</vt:lpwstr>
  </property>
  <property fmtid="{D5CDD505-2E9C-101B-9397-08002B2CF9AE}" pid="20" name="Objective-Classification">
    <vt:lpwstr>OFFICIAL (Internal)</vt:lpwstr>
  </property>
  <property fmtid="{D5CDD505-2E9C-101B-9397-08002B2CF9AE}" pid="21" name="Objective-Caveats">
    <vt:lpwstr/>
  </property>
  <property fmtid="{D5CDD505-2E9C-101B-9397-08002B2CF9AE}" pid="22" name="Objective-Next Review Date">
    <vt:filetime>2026-05-15T14:00:00Z</vt:filetime>
  </property>
  <property fmtid="{D5CDD505-2E9C-101B-9397-08002B2CF9AE}" pid="23" name="Objective-Withdrawn Date">
    <vt:lpwstr/>
  </property>
  <property fmtid="{D5CDD505-2E9C-101B-9397-08002B2CF9AE}" pid="24" name="Objective-Document Type">
    <vt:lpwstr>Form</vt:lpwstr>
  </property>
  <property fmtid="{D5CDD505-2E9C-101B-9397-08002B2CF9AE}" pid="25" name="Objective-Document Author Name">
    <vt:lpwstr>Andrew Fuller</vt:lpwstr>
  </property>
  <property fmtid="{D5CDD505-2E9C-101B-9397-08002B2CF9AE}" pid="26" name="Objective-Document Author Position">
    <vt:lpwstr>Day of Operations Manager</vt:lpwstr>
  </property>
  <property fmtid="{D5CDD505-2E9C-101B-9397-08002B2CF9AE}" pid="27" name="Objective-Approving Manager Name">
    <vt:lpwstr>Kuldip Johal</vt:lpwstr>
  </property>
  <property fmtid="{D5CDD505-2E9C-101B-9397-08002B2CF9AE}" pid="28" name="Objective-Approving Manager Position">
    <vt:lpwstr>Head of Metrol</vt:lpwstr>
  </property>
  <property fmtid="{D5CDD505-2E9C-101B-9397-08002B2CF9AE}" pid="29" name="Objective-Published Document Format">
    <vt:lpwstr>Source</vt:lpwstr>
  </property>
  <property fmtid="{D5CDD505-2E9C-101B-9397-08002B2CF9AE}" pid="30" name="Objective-Publish to Portal">
    <vt:lpwstr>Internal Only</vt:lpwstr>
  </property>
  <property fmtid="{D5CDD505-2E9C-101B-9397-08002B2CF9AE}" pid="31" name="Objective-Legacy Document Identification Number">
    <vt:lpwstr>L4-OPS-FOR-021</vt:lpwstr>
  </property>
  <property fmtid="{D5CDD505-2E9C-101B-9397-08002B2CF9AE}" pid="32" name="Objective-Applicable to Project Delivery?">
    <vt:lpwstr/>
  </property>
  <property fmtid="{D5CDD505-2E9C-101B-9397-08002B2CF9AE}" pid="33" name="Objective-Management of Change Reference">
    <vt:lpwstr/>
  </property>
  <property fmtid="{D5CDD505-2E9C-101B-9397-08002B2CF9AE}" pid="34" name="Objective-Management Systems">
    <vt:lpwstr>Quality Management System,Safety Management System</vt:lpwstr>
  </property>
  <property fmtid="{D5CDD505-2E9C-101B-9397-08002B2CF9AE}" pid="35" name="Objective-Department">
    <vt:lpwstr>Operations - Metrol</vt:lpwstr>
  </property>
  <property fmtid="{D5CDD505-2E9C-101B-9397-08002B2CF9AE}" pid="36" name="Objective-Technical Discipline">
    <vt:lpwstr/>
  </property>
  <property fmtid="{D5CDD505-2E9C-101B-9397-08002B2CF9AE}" pid="37" name="Objective-Latest Published Version">
    <vt:lpwstr>5.0</vt:lpwstr>
  </property>
  <property fmtid="{D5CDD505-2E9C-101B-9397-08002B2CF9AE}" pid="38" name="Objective-Review Status">
    <vt:lpwstr>Current</vt:lpwstr>
  </property>
  <property fmtid="{D5CDD505-2E9C-101B-9397-08002B2CF9AE}" pid="39" name="Objective-Technical Discipline Code">
    <vt:lpwstr/>
  </property>
  <property fmtid="{D5CDD505-2E9C-101B-9397-08002B2CF9AE}" pid="40" name="Objective-Technical Document Type">
    <vt:lpwstr/>
  </property>
  <property fmtid="{D5CDD505-2E9C-101B-9397-08002B2CF9AE}" pid="41" name="Objective-Technical Functional System">
    <vt:lpwstr/>
  </property>
  <property fmtid="{D5CDD505-2E9C-101B-9397-08002B2CF9AE}" pid="42" name="Objective-Technical Sub-system">
    <vt:lpwstr/>
  </property>
  <property fmtid="{D5CDD505-2E9C-101B-9397-08002B2CF9AE}" pid="43" name="Objective-Technical Equipment">
    <vt:lpwstr/>
  </property>
  <property fmtid="{D5CDD505-2E9C-101B-9397-08002B2CF9AE}" pid="44" name="Objective-Sequential Number">
    <vt:r8>0</vt:r8>
  </property>
  <property fmtid="{D5CDD505-2E9C-101B-9397-08002B2CF9AE}" pid="45" name="Objective-Technical Document Number">
    <vt:lpwstr/>
  </property>
  <property fmtid="{D5CDD505-2E9C-101B-9397-08002B2CF9AE}" pid="46" name="Objective-Technical Sub-discipline">
    <vt:lpwstr/>
  </property>
  <property fmtid="{D5CDD505-2E9C-101B-9397-08002B2CF9AE}" pid="47" name="Objective-Review Comments">
    <vt:lpwstr/>
  </property>
  <property fmtid="{D5CDD505-2E9C-101B-9397-08002B2CF9AE}" pid="48" name="Objective-Published Document Format Requested">
    <vt:lpwstr>Source</vt:lpwstr>
  </property>
  <property fmtid="{D5CDD505-2E9C-101B-9397-08002B2CF9AE}" pid="49" name="Objective-Publish to Portal Requested">
    <vt:lpwstr/>
  </property>
  <property fmtid="{D5CDD505-2E9C-101B-9397-08002B2CF9AE}" pid="50" name="Objective-Security Classification Requested">
    <vt:lpwstr/>
  </property>
  <property fmtid="{D5CDD505-2E9C-101B-9397-08002B2CF9AE}" pid="51" name="Objective-Project Foundation Document">
    <vt:lpwstr/>
  </property>
  <property fmtid="{D5CDD505-2E9C-101B-9397-08002B2CF9AE}" pid="52" name="Objective-DTP Approval Required?">
    <vt:lpwstr>No</vt:lpwstr>
  </property>
</Properties>
</file>